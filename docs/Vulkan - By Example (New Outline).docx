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134" w:rsidRDefault="004047A8" w:rsidP="008D76F4">
      <w:pPr>
        <w:pStyle w:val="Title"/>
      </w:pPr>
      <w:r>
        <w:t>Vulkan – By Example</w:t>
      </w:r>
    </w:p>
    <w:p w:rsidR="00A732B3" w:rsidRDefault="00A732B3" w:rsidP="008D76F4">
      <w:pPr>
        <w:pStyle w:val="Subtitle"/>
      </w:pPr>
      <w:r>
        <w:t>Explore the revolutionizing next-generation high-performance 3D graphics Vulkan API with {N} mind-blowing real-time graphics recipes.</w:t>
      </w:r>
    </w:p>
    <w:p w:rsidR="00A732B3" w:rsidRDefault="005D5362" w:rsidP="008D76F4">
      <w:pPr>
        <w:pStyle w:val="Subtitle"/>
      </w:pPr>
      <w:r>
        <w:t xml:space="preserve">[Tag #1] </w:t>
      </w:r>
      <w:r w:rsidR="00A732B3">
        <w:t>Le</w:t>
      </w:r>
      <w:r w:rsidR="00BD4F21">
        <w:t>arn Vulkan</w:t>
      </w:r>
      <w:r w:rsidR="00087BFE">
        <w:t xml:space="preserve"> API</w:t>
      </w:r>
      <w:r w:rsidR="00BD4F21">
        <w:t xml:space="preserve"> through examples </w:t>
      </w:r>
      <w:r w:rsidR="00087BFE">
        <w:t xml:space="preserve">and build </w:t>
      </w:r>
      <w:r w:rsidR="00BB2420">
        <w:t>high performance</w:t>
      </w:r>
      <w:r w:rsidR="00087BFE">
        <w:t xml:space="preserve"> application</w:t>
      </w:r>
      <w:r w:rsidR="00A40D2E">
        <w:t>s</w:t>
      </w:r>
      <w:r w:rsidR="00761FA3">
        <w:t xml:space="preserve"> in a step-by-step manner</w:t>
      </w:r>
      <w:r w:rsidR="00A732B3">
        <w:t>.</w:t>
      </w:r>
    </w:p>
    <w:p w:rsidR="003E68EB" w:rsidRDefault="00A732B3" w:rsidP="008D76F4">
      <w:pPr>
        <w:pStyle w:val="Subtitle"/>
      </w:pPr>
      <w:r>
        <w:t xml:space="preserve">[Tag #2] Learn basics to build rich </w:t>
      </w:r>
      <w:r w:rsidR="002C7A1E">
        <w:t xml:space="preserve">3D </w:t>
      </w:r>
      <w:r w:rsidR="004047A8">
        <w:t>media</w:t>
      </w:r>
      <w:r>
        <w:t>, VR</w:t>
      </w:r>
      <w:r w:rsidR="004047A8">
        <w:t xml:space="preserve"> application</w:t>
      </w:r>
      <w:r w:rsidR="00F877F2">
        <w:t>s and 4K video processing in real time</w:t>
      </w:r>
      <w:r w:rsidR="00B555B7">
        <w:t>.</w:t>
      </w:r>
    </w:p>
    <w:p w:rsidR="004047A8" w:rsidRDefault="00D94B05" w:rsidP="008D76F4">
      <w:pPr>
        <w:pStyle w:val="Subtitle"/>
      </w:pPr>
      <w:r>
        <w:t>[Tag #3</w:t>
      </w:r>
      <w:r w:rsidR="005D5362">
        <w:t xml:space="preserve">] </w:t>
      </w:r>
      <w:r w:rsidR="00F877F2">
        <w:t>Get hands on experience with Vulkan debugging and p</w:t>
      </w:r>
      <w:r w:rsidR="006D63C6">
        <w:t>erformance tun</w:t>
      </w:r>
      <w:r w:rsidR="00F877F2">
        <w:t>ing tools</w:t>
      </w:r>
    </w:p>
    <w:p w:rsidR="000459B1" w:rsidRDefault="000459B1" w:rsidP="000459B1">
      <w:pPr>
        <w:pStyle w:val="Heading1"/>
      </w:pPr>
      <w:r>
        <w:t>Audience</w:t>
      </w:r>
    </w:p>
    <w:p w:rsidR="00372B0C" w:rsidRPr="00372B0C" w:rsidRDefault="00A732B3" w:rsidP="000459B1">
      <w:r>
        <w:rPr>
          <w:i/>
        </w:rPr>
        <w:t>This book is especially designed for the beginner’s and intermediate professiona</w:t>
      </w:r>
      <w:r w:rsidR="004653EB">
        <w:rPr>
          <w:i/>
        </w:rPr>
        <w:t>ls to wants step into Vulkan programming</w:t>
      </w:r>
      <w:r>
        <w:rPr>
          <w:i/>
        </w:rPr>
        <w:t>.</w:t>
      </w:r>
      <w:r w:rsidRPr="0085792C">
        <w:rPr>
          <w:i/>
        </w:rPr>
        <w:t xml:space="preserve"> We expect the target readers of this book has some experience with 3D Graphics programming before and this book help them to transition to a new next-gen graphics API in step-by-step manner.</w:t>
      </w:r>
      <w:r w:rsidR="0085792C" w:rsidRPr="0085792C">
        <w:rPr>
          <w:i/>
        </w:rPr>
        <w:t xml:space="preserve"> </w:t>
      </w:r>
      <w:r w:rsidR="00372B0C" w:rsidRPr="0085792C">
        <w:rPr>
          <w:i/>
        </w:rPr>
        <w:t xml:space="preserve">The readers must have practical C/C++ programming knowledge and should be familiar with </w:t>
      </w:r>
      <w:r w:rsidR="006E63D4" w:rsidRPr="0085792C">
        <w:rPr>
          <w:i/>
        </w:rPr>
        <w:t xml:space="preserve">building </w:t>
      </w:r>
      <w:r w:rsidR="00D365F5" w:rsidRPr="0085792C">
        <w:rPr>
          <w:i/>
        </w:rPr>
        <w:t xml:space="preserve">and debugging </w:t>
      </w:r>
      <w:r w:rsidR="006E63D4" w:rsidRPr="0085792C">
        <w:rPr>
          <w:i/>
        </w:rPr>
        <w:t>an application</w:t>
      </w:r>
      <w:r w:rsidR="00372B0C" w:rsidRPr="0085792C">
        <w:rPr>
          <w:i/>
        </w:rPr>
        <w:t>.</w:t>
      </w:r>
    </w:p>
    <w:p w:rsidR="0039414C" w:rsidRPr="006B5B90" w:rsidRDefault="000459B1" w:rsidP="006B5B90">
      <w:pPr>
        <w:pStyle w:val="Heading1"/>
      </w:pPr>
      <w:r>
        <w:t>Mission</w:t>
      </w:r>
    </w:p>
    <w:p w:rsidR="00CE42BF" w:rsidRDefault="0039414C" w:rsidP="0039414C">
      <w:pPr>
        <w:rPr>
          <w:i/>
        </w:rPr>
      </w:pPr>
      <w:r>
        <w:rPr>
          <w:i/>
        </w:rPr>
        <w:t xml:space="preserve">The goal of this book is to introduce the core concepts of </w:t>
      </w:r>
      <w:r w:rsidR="00862DF8">
        <w:rPr>
          <w:i/>
        </w:rPr>
        <w:t>next generation graphics API – Vulkan.</w:t>
      </w:r>
      <w:r w:rsidR="00A9163F">
        <w:rPr>
          <w:i/>
        </w:rPr>
        <w:t xml:space="preserve"> The book is divided into </w:t>
      </w:r>
      <w:r w:rsidR="00B71B61">
        <w:rPr>
          <w:i/>
        </w:rPr>
        <w:t>three</w:t>
      </w:r>
      <w:r w:rsidR="00A9163F">
        <w:rPr>
          <w:i/>
        </w:rPr>
        <w:t xml:space="preserve"> section</w:t>
      </w:r>
      <w:r w:rsidR="00B71B61">
        <w:rPr>
          <w:i/>
        </w:rPr>
        <w:t>s</w:t>
      </w:r>
      <w:r w:rsidR="00A9163F">
        <w:rPr>
          <w:i/>
        </w:rPr>
        <w:t xml:space="preserve"> – Beginner, Interm</w:t>
      </w:r>
      <w:r w:rsidR="00CA5A4C">
        <w:rPr>
          <w:i/>
        </w:rPr>
        <w:t>ediate and Advanced</w:t>
      </w:r>
      <w:r w:rsidR="00A9163F">
        <w:rPr>
          <w:i/>
        </w:rPr>
        <w:t xml:space="preserve">. </w:t>
      </w:r>
    </w:p>
    <w:p w:rsidR="00CE42BF" w:rsidRDefault="00A9163F" w:rsidP="00CE42BF">
      <w:pPr>
        <w:ind w:left="720"/>
        <w:rPr>
          <w:i/>
        </w:rPr>
      </w:pPr>
      <w:r>
        <w:rPr>
          <w:i/>
        </w:rPr>
        <w:t xml:space="preserve">This book walks through beginner level with baby steps teaching the reader the </w:t>
      </w:r>
      <w:r w:rsidR="00365672">
        <w:rPr>
          <w:i/>
        </w:rPr>
        <w:t>basics of Vulkan API to build the first Vulkan</w:t>
      </w:r>
      <w:r>
        <w:rPr>
          <w:i/>
        </w:rPr>
        <w:t xml:space="preserve"> application. </w:t>
      </w:r>
    </w:p>
    <w:p w:rsidR="001926CF" w:rsidRDefault="00A9163F" w:rsidP="00CE42BF">
      <w:pPr>
        <w:ind w:left="720"/>
        <w:rPr>
          <w:i/>
        </w:rPr>
      </w:pPr>
      <w:r>
        <w:rPr>
          <w:i/>
        </w:rPr>
        <w:t xml:space="preserve">We will quickly moves to the intermediate level where </w:t>
      </w:r>
      <w:r w:rsidR="00034C94">
        <w:rPr>
          <w:i/>
        </w:rPr>
        <w:t>we will learn in-</w:t>
      </w:r>
      <w:r w:rsidR="00EB107C">
        <w:rPr>
          <w:i/>
        </w:rPr>
        <w:t>depth concept of Vulkan program</w:t>
      </w:r>
      <w:r w:rsidR="00034C94">
        <w:rPr>
          <w:i/>
        </w:rPr>
        <w:t>ming</w:t>
      </w:r>
      <w:r w:rsidR="003B57EE">
        <w:rPr>
          <w:i/>
        </w:rPr>
        <w:t xml:space="preserve"> by building several examples</w:t>
      </w:r>
      <w:r w:rsidR="005E5DF6">
        <w:rPr>
          <w:i/>
        </w:rPr>
        <w:t xml:space="preserve">. This </w:t>
      </w:r>
      <w:r>
        <w:rPr>
          <w:i/>
        </w:rPr>
        <w:t xml:space="preserve">section </w:t>
      </w:r>
      <w:r w:rsidR="00294F2D">
        <w:rPr>
          <w:i/>
        </w:rPr>
        <w:t>introduces practical</w:t>
      </w:r>
      <w:r>
        <w:rPr>
          <w:i/>
        </w:rPr>
        <w:t xml:space="preserve"> usage of 3D scene, advance shader,</w:t>
      </w:r>
      <w:r w:rsidR="0039414C">
        <w:rPr>
          <w:i/>
        </w:rPr>
        <w:t xml:space="preserve"> GPU programming and graphics techniques all applied to solve various stages of</w:t>
      </w:r>
      <w:r w:rsidR="00B119D1">
        <w:rPr>
          <w:i/>
        </w:rPr>
        <w:t xml:space="preserve"> an end to end</w:t>
      </w:r>
      <w:r w:rsidR="00292AD3">
        <w:rPr>
          <w:i/>
        </w:rPr>
        <w:t xml:space="preserve"> graphics</w:t>
      </w:r>
      <w:r w:rsidR="0039414C">
        <w:rPr>
          <w:i/>
        </w:rPr>
        <w:t xml:space="preserve"> application development to deliver stunning visual experience.</w:t>
      </w:r>
      <w:r>
        <w:rPr>
          <w:i/>
        </w:rPr>
        <w:t xml:space="preserve"> </w:t>
      </w:r>
    </w:p>
    <w:p w:rsidR="0039414C" w:rsidRPr="00E72154" w:rsidRDefault="00577CEC" w:rsidP="00CE42BF">
      <w:pPr>
        <w:ind w:left="720"/>
        <w:rPr>
          <w:i/>
        </w:rPr>
      </w:pPr>
      <w:r>
        <w:rPr>
          <w:i/>
        </w:rPr>
        <w:t>In the</w:t>
      </w:r>
      <w:r w:rsidR="00E934FA">
        <w:rPr>
          <w:i/>
        </w:rPr>
        <w:t xml:space="preserve"> third</w:t>
      </w:r>
      <w:r w:rsidR="00A9163F">
        <w:rPr>
          <w:i/>
        </w:rPr>
        <w:t xml:space="preserve"> section</w:t>
      </w:r>
      <w:r w:rsidR="0028686B">
        <w:rPr>
          <w:i/>
        </w:rPr>
        <w:t>,</w:t>
      </w:r>
      <w:r>
        <w:rPr>
          <w:i/>
        </w:rPr>
        <w:t xml:space="preserve"> </w:t>
      </w:r>
      <w:r w:rsidR="00365672">
        <w:rPr>
          <w:i/>
        </w:rPr>
        <w:t>the approach become more focus</w:t>
      </w:r>
      <w:r w:rsidR="009E640F">
        <w:rPr>
          <w:i/>
        </w:rPr>
        <w:t>ed</w:t>
      </w:r>
      <w:r w:rsidR="00F2347B">
        <w:rPr>
          <w:i/>
        </w:rPr>
        <w:t xml:space="preserve"> application </w:t>
      </w:r>
      <w:r w:rsidR="00A748EE">
        <w:rPr>
          <w:i/>
        </w:rPr>
        <w:t xml:space="preserve">development using </w:t>
      </w:r>
      <w:r w:rsidR="00F2347B">
        <w:rPr>
          <w:i/>
        </w:rPr>
        <w:t xml:space="preserve">Vulkan </w:t>
      </w:r>
      <w:r w:rsidR="00A748EE">
        <w:rPr>
          <w:i/>
        </w:rPr>
        <w:t xml:space="preserve">API. Here, </w:t>
      </w:r>
      <w:r w:rsidR="00F2347B">
        <w:rPr>
          <w:i/>
        </w:rPr>
        <w:t>we will utilize the knowledge gained in the first two section to build</w:t>
      </w:r>
      <w:r w:rsidR="004F38C4">
        <w:rPr>
          <w:i/>
        </w:rPr>
        <w:t xml:space="preserve"> 3</w:t>
      </w:r>
      <w:r w:rsidR="00F2347B">
        <w:rPr>
          <w:i/>
        </w:rPr>
        <w:t xml:space="preserve"> real time 3D graphics and compute applications</w:t>
      </w:r>
      <w:r w:rsidR="007F0B4C">
        <w:rPr>
          <w:i/>
        </w:rPr>
        <w:t xml:space="preserve"> that includes </w:t>
      </w:r>
      <w:r w:rsidR="00DA5E77">
        <w:rPr>
          <w:i/>
        </w:rPr>
        <w:t>a</w:t>
      </w:r>
      <w:r w:rsidR="005A3855">
        <w:rPr>
          <w:i/>
        </w:rPr>
        <w:t xml:space="preserve"> 3D canvas application, </w:t>
      </w:r>
      <w:r w:rsidR="007F0B4C">
        <w:rPr>
          <w:i/>
        </w:rPr>
        <w:t xml:space="preserve">an immersive 360 </w:t>
      </w:r>
      <w:r w:rsidR="005A3855">
        <w:rPr>
          <w:i/>
        </w:rPr>
        <w:t>degree view application and last but not least a real-time VR</w:t>
      </w:r>
      <w:r w:rsidR="007F0B4C">
        <w:rPr>
          <w:i/>
        </w:rPr>
        <w:t xml:space="preserve"> application</w:t>
      </w:r>
      <w:r w:rsidR="005A3855">
        <w:rPr>
          <w:i/>
        </w:rPr>
        <w:t xml:space="preserve"> that offers </w:t>
      </w:r>
      <w:r w:rsidR="007F0B4C">
        <w:rPr>
          <w:i/>
        </w:rPr>
        <w:t>3D media content navigation</w:t>
      </w:r>
      <w:r w:rsidR="005A3855">
        <w:rPr>
          <w:i/>
        </w:rPr>
        <w:t xml:space="preserve"> in a virtual world</w:t>
      </w:r>
      <w:r w:rsidR="00F2347B">
        <w:rPr>
          <w:i/>
        </w:rPr>
        <w:t xml:space="preserve">. This section </w:t>
      </w:r>
      <w:r w:rsidR="00327BBE">
        <w:rPr>
          <w:i/>
        </w:rPr>
        <w:t xml:space="preserve">also </w:t>
      </w:r>
      <w:r w:rsidR="001717BF">
        <w:rPr>
          <w:i/>
        </w:rPr>
        <w:t xml:space="preserve">teaches </w:t>
      </w:r>
      <w:r w:rsidR="00E7577B">
        <w:rPr>
          <w:i/>
        </w:rPr>
        <w:t xml:space="preserve">to </w:t>
      </w:r>
      <w:r w:rsidR="009E3C46">
        <w:rPr>
          <w:i/>
        </w:rPr>
        <w:t xml:space="preserve">debug, profile, </w:t>
      </w:r>
      <w:r w:rsidR="00E7577B">
        <w:rPr>
          <w:i/>
        </w:rPr>
        <w:t>improve and tune Vulkan</w:t>
      </w:r>
      <w:r w:rsidR="00F2347B">
        <w:rPr>
          <w:i/>
        </w:rPr>
        <w:t xml:space="preserve"> application using Vulkan tools</w:t>
      </w:r>
      <w:r w:rsidR="00A9163F">
        <w:rPr>
          <w:i/>
        </w:rPr>
        <w:t>.</w:t>
      </w:r>
    </w:p>
    <w:p w:rsidR="00E72154" w:rsidRDefault="00E72154" w:rsidP="00E72154">
      <w:pPr>
        <w:rPr>
          <w:i/>
        </w:rPr>
      </w:pPr>
      <w:r w:rsidRPr="00E72154">
        <w:rPr>
          <w:i/>
        </w:rPr>
        <w:t xml:space="preserve">This book takes the reader on a journey to learn </w:t>
      </w:r>
      <w:r>
        <w:rPr>
          <w:i/>
        </w:rPr>
        <w:t xml:space="preserve">and build </w:t>
      </w:r>
      <w:r w:rsidR="00AB6736">
        <w:rPr>
          <w:i/>
        </w:rPr>
        <w:t>stunning</w:t>
      </w:r>
      <w:r>
        <w:rPr>
          <w:i/>
        </w:rPr>
        <w:t xml:space="preserve"> </w:t>
      </w:r>
      <w:r w:rsidRPr="00E72154">
        <w:rPr>
          <w:i/>
        </w:rPr>
        <w:t xml:space="preserve">graphics </w:t>
      </w:r>
      <w:r>
        <w:rPr>
          <w:i/>
        </w:rPr>
        <w:t xml:space="preserve">application </w:t>
      </w:r>
      <w:r w:rsidRPr="00E72154">
        <w:rPr>
          <w:i/>
        </w:rPr>
        <w:t>using Vulkan.</w:t>
      </w:r>
      <w:r>
        <w:rPr>
          <w:i/>
        </w:rPr>
        <w:t xml:space="preserve"> The reader learns concepts</w:t>
      </w:r>
      <w:r w:rsidR="009B4FBF">
        <w:rPr>
          <w:i/>
        </w:rPr>
        <w:t xml:space="preserve"> and techniques to build an end-to-</w:t>
      </w:r>
      <w:r>
        <w:rPr>
          <w:i/>
        </w:rPr>
        <w:t>end application and keep adding additional features as they progress from one chapter to the next. At the end of the book, the reader will have a fully functional 3D application developed using Vulkan that harness the full potential of GPU to deliver stunning visuals.</w:t>
      </w:r>
    </w:p>
    <w:p w:rsidR="002A2D20" w:rsidRDefault="00C3358F" w:rsidP="00C3358F">
      <w:pPr>
        <w:pStyle w:val="Heading1"/>
      </w:pPr>
      <w:r>
        <w:t>Objectives</w:t>
      </w:r>
      <w:r w:rsidR="00A83DD5">
        <w:t xml:space="preserve"> and achievements</w:t>
      </w:r>
    </w:p>
    <w:p w:rsidR="00536403" w:rsidRDefault="00536403" w:rsidP="00536403">
      <w:pPr>
        <w:pStyle w:val="ListParagraph"/>
        <w:numPr>
          <w:ilvl w:val="0"/>
          <w:numId w:val="3"/>
        </w:numPr>
        <w:rPr>
          <w:i/>
        </w:rPr>
      </w:pPr>
      <w:r w:rsidRPr="00536403">
        <w:rPr>
          <w:i/>
        </w:rPr>
        <w:t xml:space="preserve">Learn the essentials of </w:t>
      </w:r>
      <w:r w:rsidR="00B121DE">
        <w:rPr>
          <w:i/>
        </w:rPr>
        <w:t xml:space="preserve">Compute and Graphics in </w:t>
      </w:r>
      <w:r w:rsidRPr="00536403">
        <w:rPr>
          <w:i/>
        </w:rPr>
        <w:t>Vulkan</w:t>
      </w:r>
      <w:r w:rsidRPr="00536403">
        <w:t xml:space="preserve"> </w:t>
      </w:r>
      <w:r w:rsidRPr="00536403">
        <w:rPr>
          <w:i/>
        </w:rPr>
        <w:t>with step-by- step installation and building process.</w:t>
      </w:r>
    </w:p>
    <w:p w:rsidR="008D6B36" w:rsidRPr="005464C3" w:rsidRDefault="00D43ABB" w:rsidP="005464C3">
      <w:pPr>
        <w:pStyle w:val="ListParagraph"/>
        <w:numPr>
          <w:ilvl w:val="0"/>
          <w:numId w:val="3"/>
        </w:numPr>
        <w:rPr>
          <w:i/>
        </w:rPr>
      </w:pPr>
      <w:r>
        <w:rPr>
          <w:i/>
        </w:rPr>
        <w:t>Vulkan basics – Devices, Queues, Resources, Render pass, Graphics and Compute pipeline</w:t>
      </w:r>
      <w:r w:rsidR="00F47ABB">
        <w:rPr>
          <w:i/>
        </w:rPr>
        <w:t>.</w:t>
      </w:r>
    </w:p>
    <w:p w:rsidR="002539B1" w:rsidRPr="008D6B36" w:rsidRDefault="002539B1" w:rsidP="002539B1">
      <w:pPr>
        <w:pStyle w:val="ListParagraph"/>
        <w:numPr>
          <w:ilvl w:val="0"/>
          <w:numId w:val="3"/>
        </w:numPr>
        <w:rPr>
          <w:i/>
        </w:rPr>
      </w:pPr>
      <w:r>
        <w:rPr>
          <w:i/>
        </w:rPr>
        <w:t xml:space="preserve">Learn various </w:t>
      </w:r>
      <w:r w:rsidR="004B7F63">
        <w:rPr>
          <w:i/>
        </w:rPr>
        <w:t>types in Vulkan and various GPU memory operation on them.</w:t>
      </w:r>
    </w:p>
    <w:p w:rsidR="0059784E" w:rsidRDefault="0059784E" w:rsidP="0059784E">
      <w:pPr>
        <w:pStyle w:val="ListParagraph"/>
        <w:numPr>
          <w:ilvl w:val="0"/>
          <w:numId w:val="3"/>
        </w:numPr>
        <w:rPr>
          <w:i/>
        </w:rPr>
      </w:pPr>
      <w:r>
        <w:rPr>
          <w:i/>
        </w:rPr>
        <w:t xml:space="preserve">Scratch </w:t>
      </w:r>
      <w:r w:rsidR="00710176">
        <w:rPr>
          <w:i/>
        </w:rPr>
        <w:t xml:space="preserve">the </w:t>
      </w:r>
      <w:r>
        <w:rPr>
          <w:i/>
        </w:rPr>
        <w:t>shader</w:t>
      </w:r>
      <w:r w:rsidR="00710176">
        <w:rPr>
          <w:i/>
        </w:rPr>
        <w:t>s</w:t>
      </w:r>
      <w:r w:rsidR="00B15863">
        <w:rPr>
          <w:i/>
        </w:rPr>
        <w:t xml:space="preserve"> with ample of examples covering</w:t>
      </w:r>
      <w:r>
        <w:rPr>
          <w:i/>
        </w:rPr>
        <w:t xml:space="preserve"> Vertex, Fragment, Tessellation and Compute shader</w:t>
      </w:r>
      <w:r w:rsidR="003A504B">
        <w:rPr>
          <w:i/>
        </w:rPr>
        <w:t>s</w:t>
      </w:r>
      <w:r>
        <w:rPr>
          <w:i/>
        </w:rPr>
        <w:t>.</w:t>
      </w:r>
    </w:p>
    <w:p w:rsidR="00536403" w:rsidRDefault="000318EA" w:rsidP="008D6B36">
      <w:pPr>
        <w:pStyle w:val="ListParagraph"/>
        <w:numPr>
          <w:ilvl w:val="0"/>
          <w:numId w:val="3"/>
        </w:numPr>
        <w:rPr>
          <w:i/>
        </w:rPr>
      </w:pPr>
      <w:r>
        <w:rPr>
          <w:i/>
        </w:rPr>
        <w:lastRenderedPageBreak/>
        <w:t>Learn s</w:t>
      </w:r>
      <w:r w:rsidR="008E684B">
        <w:rPr>
          <w:i/>
        </w:rPr>
        <w:t>cene graphs:</w:t>
      </w:r>
      <w:r w:rsidR="005464C3">
        <w:rPr>
          <w:i/>
        </w:rPr>
        <w:t xml:space="preserve"> </w:t>
      </w:r>
      <w:r w:rsidR="008E684B">
        <w:rPr>
          <w:i/>
        </w:rPr>
        <w:t xml:space="preserve">2D/3D scene management, viewport management, </w:t>
      </w:r>
      <w:r w:rsidR="005464C3">
        <w:rPr>
          <w:i/>
        </w:rPr>
        <w:t>transformation</w:t>
      </w:r>
      <w:r w:rsidR="00536403" w:rsidRPr="00536403">
        <w:rPr>
          <w:i/>
        </w:rPr>
        <w:t>,</w:t>
      </w:r>
      <w:r w:rsidR="008D6B36">
        <w:rPr>
          <w:i/>
        </w:rPr>
        <w:t xml:space="preserve"> </w:t>
      </w:r>
      <w:r w:rsidR="005464C3">
        <w:rPr>
          <w:i/>
        </w:rPr>
        <w:t>lighting</w:t>
      </w:r>
      <w:r w:rsidR="003E6D41">
        <w:rPr>
          <w:i/>
        </w:rPr>
        <w:t>, meshes</w:t>
      </w:r>
      <w:r w:rsidR="00536403" w:rsidRPr="008D6B36">
        <w:rPr>
          <w:i/>
        </w:rPr>
        <w:t>.</w:t>
      </w:r>
    </w:p>
    <w:p w:rsidR="00536403" w:rsidRDefault="00536403" w:rsidP="00536403">
      <w:pPr>
        <w:pStyle w:val="ListParagraph"/>
        <w:numPr>
          <w:ilvl w:val="0"/>
          <w:numId w:val="3"/>
        </w:numPr>
        <w:rPr>
          <w:i/>
        </w:rPr>
      </w:pPr>
      <w:r>
        <w:rPr>
          <w:i/>
        </w:rPr>
        <w:t>Build a 360 degree virtual VR application and learn to publish and interact on Youtube and Facebook.</w:t>
      </w:r>
    </w:p>
    <w:p w:rsidR="001774D6" w:rsidRDefault="001774D6" w:rsidP="00536403">
      <w:pPr>
        <w:pStyle w:val="ListParagraph"/>
        <w:numPr>
          <w:ilvl w:val="0"/>
          <w:numId w:val="3"/>
        </w:numPr>
        <w:rPr>
          <w:i/>
        </w:rPr>
      </w:pPr>
      <w:r>
        <w:rPr>
          <w:i/>
        </w:rPr>
        <w:t>Building real time VR application with OpenVR and build 360 degree navigation application.</w:t>
      </w:r>
    </w:p>
    <w:p w:rsidR="004A3F20" w:rsidRDefault="004A3F20" w:rsidP="00563EDA">
      <w:pPr>
        <w:pStyle w:val="ListParagraph"/>
        <w:numPr>
          <w:ilvl w:val="0"/>
          <w:numId w:val="3"/>
        </w:numPr>
        <w:rPr>
          <w:i/>
        </w:rPr>
      </w:pPr>
      <w:r>
        <w:rPr>
          <w:i/>
        </w:rPr>
        <w:t xml:space="preserve">Learn to add </w:t>
      </w:r>
      <w:r w:rsidR="0090074C">
        <w:rPr>
          <w:i/>
        </w:rPr>
        <w:t xml:space="preserve">responsive </w:t>
      </w:r>
      <w:r>
        <w:rPr>
          <w:i/>
        </w:rPr>
        <w:t xml:space="preserve">user interface </w:t>
      </w:r>
      <w:r w:rsidR="0090074C">
        <w:rPr>
          <w:i/>
        </w:rPr>
        <w:t>that allows</w:t>
      </w:r>
      <w:r>
        <w:rPr>
          <w:i/>
        </w:rPr>
        <w:t xml:space="preserve"> users to navigate inside the graphics application</w:t>
      </w:r>
    </w:p>
    <w:p w:rsidR="002539B1" w:rsidRPr="002539B1" w:rsidRDefault="002539B1" w:rsidP="002539B1">
      <w:pPr>
        <w:pStyle w:val="ListParagraph"/>
        <w:numPr>
          <w:ilvl w:val="0"/>
          <w:numId w:val="3"/>
        </w:numPr>
        <w:rPr>
          <w:i/>
        </w:rPr>
      </w:pPr>
      <w:r>
        <w:rPr>
          <w:i/>
        </w:rPr>
        <w:t>Learning to debug Vulkan with debugging layers, tune and improve</w:t>
      </w:r>
      <w:r>
        <w:rPr>
          <w:i/>
        </w:rPr>
        <w:t xml:space="preserve"> performance with Vulkan tools.</w:t>
      </w:r>
    </w:p>
    <w:p w:rsidR="00DE1739" w:rsidRDefault="00DE1739" w:rsidP="00DE1739">
      <w:pPr>
        <w:pStyle w:val="Heading1"/>
      </w:pPr>
      <w:r>
        <w:t>Detailed outline</w:t>
      </w:r>
    </w:p>
    <w:p w:rsidR="00DD7391" w:rsidRPr="005D2608" w:rsidRDefault="00DD7391" w:rsidP="005D2608">
      <w:pPr>
        <w:pStyle w:val="Heading1"/>
        <w:rPr>
          <w:b/>
          <w:color w:val="auto"/>
        </w:rPr>
      </w:pPr>
      <w:r>
        <w:rPr>
          <w:b/>
          <w:color w:val="auto"/>
        </w:rPr>
        <w:t>Part 1</w:t>
      </w:r>
      <w:r w:rsidRPr="007E298D">
        <w:rPr>
          <w:b/>
          <w:color w:val="auto"/>
        </w:rPr>
        <w:t xml:space="preserve">- </w:t>
      </w:r>
      <w:r w:rsidR="00760B93">
        <w:rPr>
          <w:b/>
          <w:color w:val="auto"/>
        </w:rPr>
        <w:t xml:space="preserve">The Vulkan </w:t>
      </w:r>
      <w:r w:rsidR="009A0370">
        <w:rPr>
          <w:b/>
          <w:color w:val="auto"/>
        </w:rPr>
        <w:t xml:space="preserve">API </w:t>
      </w:r>
      <w:r w:rsidR="00760B93">
        <w:rPr>
          <w:b/>
          <w:color w:val="auto"/>
        </w:rPr>
        <w:t>basic</w:t>
      </w:r>
      <w:r w:rsidR="00BF43D6">
        <w:rPr>
          <w:b/>
          <w:color w:val="auto"/>
        </w:rPr>
        <w:t>s</w:t>
      </w:r>
      <w:r w:rsidR="00DF4E68">
        <w:rPr>
          <w:b/>
          <w:color w:val="auto"/>
        </w:rPr>
        <w:t xml:space="preserve"> and first </w:t>
      </w:r>
      <w:r w:rsidR="009A0370">
        <w:rPr>
          <w:b/>
          <w:color w:val="auto"/>
        </w:rPr>
        <w:t>hands-</w:t>
      </w:r>
      <w:r w:rsidR="00DF4E68">
        <w:rPr>
          <w:b/>
          <w:color w:val="auto"/>
        </w:rPr>
        <w:t>on experience</w:t>
      </w:r>
    </w:p>
    <w:p w:rsidR="00BB2452" w:rsidRPr="000470F5" w:rsidRDefault="00A34EE8" w:rsidP="000470F5">
      <w:pPr>
        <w:pStyle w:val="NormalWeb"/>
        <w:shd w:val="clear" w:color="auto" w:fill="FFFFFF"/>
        <w:spacing w:before="0" w:beforeAutospacing="0" w:after="240" w:afterAutospacing="0"/>
        <w:rPr>
          <w:rFonts w:ascii="Helvetica" w:hAnsi="Helvetica" w:cs="Helvetica"/>
          <w:color w:val="333333"/>
          <w:spacing w:val="2"/>
          <w:sz w:val="21"/>
          <w:szCs w:val="21"/>
        </w:rPr>
      </w:pPr>
      <w:r>
        <w:rPr>
          <w:rFonts w:ascii="Helvetica" w:hAnsi="Helvetica" w:cs="Helvetica"/>
          <w:color w:val="333333"/>
          <w:spacing w:val="2"/>
          <w:sz w:val="21"/>
          <w:szCs w:val="21"/>
        </w:rPr>
        <w:t>The first part of this book co</w:t>
      </w:r>
      <w:r w:rsidR="001736F7">
        <w:rPr>
          <w:rFonts w:ascii="Helvetica" w:hAnsi="Helvetica" w:cs="Helvetica"/>
          <w:color w:val="333333"/>
          <w:spacing w:val="2"/>
          <w:sz w:val="21"/>
          <w:szCs w:val="21"/>
        </w:rPr>
        <w:t>ver the basic Vulkan API programming</w:t>
      </w:r>
      <w:r w:rsidR="003074C3">
        <w:rPr>
          <w:rFonts w:ascii="Helvetica" w:hAnsi="Helvetica" w:cs="Helvetica"/>
          <w:color w:val="333333"/>
          <w:spacing w:val="2"/>
          <w:sz w:val="21"/>
          <w:szCs w:val="21"/>
        </w:rPr>
        <w:t>.</w:t>
      </w:r>
      <w:r>
        <w:rPr>
          <w:rFonts w:ascii="Helvetica" w:hAnsi="Helvetica" w:cs="Helvetica"/>
          <w:color w:val="333333"/>
          <w:spacing w:val="2"/>
          <w:sz w:val="21"/>
          <w:szCs w:val="21"/>
        </w:rPr>
        <w:t xml:space="preserve"> </w:t>
      </w:r>
      <w:r w:rsidR="003074C3">
        <w:rPr>
          <w:rFonts w:ascii="Helvetica" w:hAnsi="Helvetica" w:cs="Helvetica"/>
          <w:color w:val="333333"/>
          <w:spacing w:val="2"/>
          <w:sz w:val="21"/>
          <w:szCs w:val="21"/>
        </w:rPr>
        <w:t>W</w:t>
      </w:r>
      <w:r w:rsidR="00FD0920">
        <w:rPr>
          <w:rFonts w:ascii="Helvetica" w:hAnsi="Helvetica" w:cs="Helvetica"/>
          <w:color w:val="333333"/>
          <w:spacing w:val="2"/>
          <w:sz w:val="21"/>
          <w:szCs w:val="21"/>
        </w:rPr>
        <w:t>e</w:t>
      </w:r>
      <w:r w:rsidR="00F60C0E">
        <w:rPr>
          <w:rFonts w:ascii="Helvetica" w:hAnsi="Helvetica" w:cs="Helvetica"/>
          <w:color w:val="333333"/>
          <w:spacing w:val="2"/>
          <w:sz w:val="21"/>
          <w:szCs w:val="21"/>
        </w:rPr>
        <w:t xml:space="preserve"> begin with a brief introduction to the Vulkan system and show you its distinct features with the successor to the OpenGL API. </w:t>
      </w:r>
      <w:r w:rsidR="00C27059">
        <w:rPr>
          <w:rFonts w:ascii="Helvetica" w:hAnsi="Helvetica" w:cs="Helvetica"/>
          <w:color w:val="333333"/>
          <w:spacing w:val="2"/>
          <w:sz w:val="21"/>
          <w:szCs w:val="21"/>
        </w:rPr>
        <w:t>We</w:t>
      </w:r>
      <w:r w:rsidR="00F60C0E">
        <w:rPr>
          <w:rFonts w:ascii="Helvetica" w:hAnsi="Helvetica" w:cs="Helvetica"/>
          <w:color w:val="333333"/>
          <w:spacing w:val="2"/>
          <w:sz w:val="21"/>
          <w:szCs w:val="21"/>
        </w:rPr>
        <w:t xml:space="preserve"> will see how to establish a connection with hardware devices to query the available queues, memory types, and capabilities offered. You’ll get a grip on command buffers and acquire the knowledge to record various operation commands into command buffer and submit it to a proper queue for GPU processing. We’ll take a detailed look at memory management and demonstrate the use of buffer and image resources to create drawing textures and image views for the presentation engine and vertex buffers to store geometry information.</w:t>
      </w:r>
      <w:r w:rsidR="00A358C2">
        <w:rPr>
          <w:rFonts w:ascii="Helvetica" w:hAnsi="Helvetica" w:cs="Helvetica"/>
          <w:color w:val="333333"/>
          <w:spacing w:val="2"/>
          <w:sz w:val="21"/>
          <w:szCs w:val="21"/>
        </w:rPr>
        <w:t xml:space="preserve"> </w:t>
      </w:r>
      <w:r w:rsidR="000470F5">
        <w:rPr>
          <w:rFonts w:ascii="Helvetica" w:hAnsi="Helvetica" w:cs="Helvetica"/>
          <w:color w:val="333333"/>
          <w:spacing w:val="2"/>
          <w:sz w:val="21"/>
          <w:szCs w:val="21"/>
          <w:shd w:val="clear" w:color="auto" w:fill="FFFFFF"/>
        </w:rPr>
        <w:t xml:space="preserve">You'll get a brief overview of SPIR-V, the new way to manage shaders, and you'll </w:t>
      </w:r>
      <w:r w:rsidR="000470F5">
        <w:rPr>
          <w:rFonts w:ascii="Helvetica" w:hAnsi="Helvetica" w:cs="Helvetica"/>
          <w:color w:val="333333"/>
          <w:spacing w:val="2"/>
          <w:sz w:val="21"/>
          <w:szCs w:val="21"/>
          <w:shd w:val="clear" w:color="auto" w:fill="FFFFFF"/>
        </w:rPr>
        <w:t>learn</w:t>
      </w:r>
      <w:r w:rsidR="000470F5">
        <w:rPr>
          <w:rFonts w:ascii="Helvetica" w:hAnsi="Helvetica" w:cs="Helvetica"/>
          <w:color w:val="333333"/>
          <w:spacing w:val="2"/>
          <w:sz w:val="21"/>
          <w:szCs w:val="21"/>
          <w:shd w:val="clear" w:color="auto" w:fill="FFFFFF"/>
        </w:rPr>
        <w:t xml:space="preserve"> Render pass</w:t>
      </w:r>
      <w:r w:rsidR="000470F5">
        <w:rPr>
          <w:rFonts w:ascii="Helvetica" w:hAnsi="Helvetica" w:cs="Helvetica"/>
          <w:color w:val="333333"/>
          <w:spacing w:val="2"/>
          <w:sz w:val="21"/>
          <w:szCs w:val="21"/>
          <w:shd w:val="clear" w:color="auto" w:fill="FFFFFF"/>
        </w:rPr>
        <w:t xml:space="preserve"> and build graphics and compute pipeline</w:t>
      </w:r>
      <w:r w:rsidR="000470F5">
        <w:rPr>
          <w:rFonts w:ascii="Helvetica" w:hAnsi="Helvetica" w:cs="Helvetica"/>
          <w:color w:val="333333"/>
          <w:spacing w:val="2"/>
          <w:sz w:val="21"/>
          <w:szCs w:val="21"/>
          <w:shd w:val="clear" w:color="auto" w:fill="FFFFFF"/>
        </w:rPr>
        <w:t>.</w:t>
      </w:r>
    </w:p>
    <w:p w:rsidR="004A509D" w:rsidRDefault="00CD40A5" w:rsidP="00504FDA">
      <w:pPr>
        <w:pStyle w:val="Heading1"/>
      </w:pPr>
      <w:r>
        <w:t xml:space="preserve">Chapter 1: </w:t>
      </w:r>
      <w:r w:rsidR="00742388">
        <w:t>Getting start</w:t>
      </w:r>
      <w:r w:rsidR="00C935AF">
        <w:t>ed</w:t>
      </w:r>
      <w:r w:rsidR="00742388">
        <w:t xml:space="preserve"> with Vulkan</w:t>
      </w:r>
      <w:r w:rsidR="004A509D">
        <w:t xml:space="preserve"> </w:t>
      </w:r>
      <w:r w:rsidR="00961A7C">
        <w:t>and build your</w:t>
      </w:r>
      <w:r w:rsidR="00F27E83">
        <w:t xml:space="preserve"> first graphics pipeline</w:t>
      </w:r>
      <w:r w:rsidR="00E537A5">
        <w:t>,</w:t>
      </w:r>
      <w:r w:rsidR="005D0DEA">
        <w:t xml:space="preserve"> 45</w:t>
      </w:r>
      <w:r w:rsidR="004A509D">
        <w:t xml:space="preserve"> pages</w:t>
      </w:r>
    </w:p>
    <w:p w:rsidR="004A509D" w:rsidRDefault="004A509D" w:rsidP="004A509D">
      <w:pPr>
        <w:pStyle w:val="Heading2"/>
      </w:pPr>
      <w:r>
        <w:t>Description</w:t>
      </w:r>
    </w:p>
    <w:p w:rsidR="004A509D" w:rsidRDefault="004A509D" w:rsidP="004A509D">
      <w:pPr>
        <w:rPr>
          <w:i/>
        </w:rPr>
      </w:pPr>
      <w:r>
        <w:rPr>
          <w:i/>
        </w:rPr>
        <w:t xml:space="preserve">Chapter 1, takes you through the evolution of the Vulkan API, we would understand the Vulkan ecosystem and its architecture. We will also understand the SPIRV and it’s role in the Vulkan ecosystem. In the end of the chapter, we will setup the environment, install the </w:t>
      </w:r>
      <w:r w:rsidR="003B3B16">
        <w:rPr>
          <w:i/>
        </w:rPr>
        <w:t>drivers and build a simple</w:t>
      </w:r>
      <w:r>
        <w:rPr>
          <w:i/>
        </w:rPr>
        <w:t xml:space="preserve"> example of </w:t>
      </w:r>
      <w:r w:rsidR="003B3B16">
        <w:rPr>
          <w:i/>
        </w:rPr>
        <w:t xml:space="preserve">using </w:t>
      </w:r>
      <w:r>
        <w:rPr>
          <w:i/>
        </w:rPr>
        <w:t xml:space="preserve">Vulkan </w:t>
      </w:r>
      <w:r w:rsidR="003B3B16">
        <w:rPr>
          <w:i/>
        </w:rPr>
        <w:t>API to</w:t>
      </w:r>
      <w:r>
        <w:rPr>
          <w:i/>
        </w:rPr>
        <w:t xml:space="preserve"> understand over</w:t>
      </w:r>
      <w:r w:rsidR="003B3B16">
        <w:rPr>
          <w:i/>
        </w:rPr>
        <w:t xml:space="preserve">all </w:t>
      </w:r>
      <w:r>
        <w:rPr>
          <w:i/>
        </w:rPr>
        <w:t>working of Vulkan application and its execution model.</w:t>
      </w:r>
    </w:p>
    <w:p w:rsidR="004A509D" w:rsidRDefault="004A509D" w:rsidP="004A509D">
      <w:pPr>
        <w:pStyle w:val="Heading2"/>
      </w:pPr>
      <w:r>
        <w:t>Level</w:t>
      </w:r>
    </w:p>
    <w:p w:rsidR="004A509D" w:rsidRDefault="004A509D" w:rsidP="004A509D">
      <w:pPr>
        <w:rPr>
          <w:i/>
        </w:rPr>
      </w:pPr>
      <w:r>
        <w:rPr>
          <w:i/>
        </w:rPr>
        <w:t>BASIC</w:t>
      </w:r>
    </w:p>
    <w:p w:rsidR="004A509D" w:rsidRDefault="004A509D" w:rsidP="004A509D">
      <w:pPr>
        <w:pStyle w:val="Heading2"/>
      </w:pPr>
      <w:r>
        <w:t>Topics covered</w:t>
      </w:r>
    </w:p>
    <w:p w:rsidR="001C1312" w:rsidRDefault="001C1312" w:rsidP="001C1312">
      <w:pPr>
        <w:pStyle w:val="ListParagraph"/>
        <w:numPr>
          <w:ilvl w:val="0"/>
          <w:numId w:val="2"/>
        </w:numPr>
        <w:rPr>
          <w:i/>
        </w:rPr>
      </w:pPr>
      <w:r>
        <w:rPr>
          <w:i/>
        </w:rPr>
        <w:t>Understand the key benefits of Vulkan API compared to other graphics APIs</w:t>
      </w:r>
    </w:p>
    <w:p w:rsidR="001C1312" w:rsidRPr="004A509D" w:rsidRDefault="001C1312" w:rsidP="001C1312">
      <w:pPr>
        <w:pStyle w:val="ListParagraph"/>
        <w:numPr>
          <w:ilvl w:val="0"/>
          <w:numId w:val="2"/>
        </w:numPr>
        <w:rPr>
          <w:i/>
        </w:rPr>
      </w:pPr>
      <w:r>
        <w:rPr>
          <w:i/>
        </w:rPr>
        <w:t xml:space="preserve">Understanding Vulkan’s Architecture, </w:t>
      </w:r>
      <w:r w:rsidRPr="004A509D">
        <w:rPr>
          <w:i/>
        </w:rPr>
        <w:t>Driver Installation [NVidia]</w:t>
      </w:r>
      <w:r>
        <w:rPr>
          <w:i/>
        </w:rPr>
        <w:t xml:space="preserve">, </w:t>
      </w:r>
      <w:r w:rsidRPr="004A509D">
        <w:rPr>
          <w:i/>
        </w:rPr>
        <w:t>Setup of application with CMake</w:t>
      </w:r>
      <w:r>
        <w:rPr>
          <w:i/>
        </w:rPr>
        <w:t xml:space="preserve"> and </w:t>
      </w:r>
      <w:r w:rsidRPr="004A509D">
        <w:rPr>
          <w:i/>
        </w:rPr>
        <w:t>Execution model</w:t>
      </w:r>
    </w:p>
    <w:p w:rsidR="009340C9" w:rsidRPr="00BB4BE9" w:rsidRDefault="004609E6" w:rsidP="00BB4BE9">
      <w:pPr>
        <w:pStyle w:val="ListParagraph"/>
        <w:numPr>
          <w:ilvl w:val="0"/>
          <w:numId w:val="2"/>
        </w:numPr>
        <w:rPr>
          <w:i/>
        </w:rPr>
      </w:pPr>
      <w:r>
        <w:rPr>
          <w:i/>
        </w:rPr>
        <w:t xml:space="preserve">Understand </w:t>
      </w:r>
      <w:r w:rsidR="001C1312">
        <w:rPr>
          <w:i/>
        </w:rPr>
        <w:t>Device</w:t>
      </w:r>
      <w:r>
        <w:rPr>
          <w:i/>
        </w:rPr>
        <w:t>s</w:t>
      </w:r>
      <w:r w:rsidR="001C1312">
        <w:rPr>
          <w:i/>
        </w:rPr>
        <w:t xml:space="preserve"> in Vulkan, queue</w:t>
      </w:r>
      <w:r>
        <w:rPr>
          <w:i/>
        </w:rPr>
        <w:t>s</w:t>
      </w:r>
      <w:r w:rsidR="001C1312">
        <w:rPr>
          <w:i/>
        </w:rPr>
        <w:t xml:space="preserve">, </w:t>
      </w:r>
      <w:r w:rsidR="00990080">
        <w:rPr>
          <w:i/>
        </w:rPr>
        <w:t>presentation window and</w:t>
      </w:r>
      <w:r w:rsidR="00BB4BE9">
        <w:rPr>
          <w:i/>
        </w:rPr>
        <w:t xml:space="preserve"> </w:t>
      </w:r>
      <w:r w:rsidR="00990080">
        <w:rPr>
          <w:i/>
        </w:rPr>
        <w:t>c</w:t>
      </w:r>
      <w:r w:rsidR="002F3A97" w:rsidRPr="00BB4BE9">
        <w:rPr>
          <w:i/>
        </w:rPr>
        <w:t>ommand buffer</w:t>
      </w:r>
      <w:r w:rsidR="00BB4BE9">
        <w:rPr>
          <w:i/>
        </w:rPr>
        <w:t xml:space="preserve"> management</w:t>
      </w:r>
      <w:r w:rsidR="009F5DF8" w:rsidRPr="00BB4BE9">
        <w:rPr>
          <w:i/>
        </w:rPr>
        <w:t xml:space="preserve"> </w:t>
      </w:r>
    </w:p>
    <w:p w:rsidR="002F3A97" w:rsidRPr="009340C9" w:rsidRDefault="009F5DF8" w:rsidP="009340C9">
      <w:pPr>
        <w:pStyle w:val="ListParagraph"/>
        <w:numPr>
          <w:ilvl w:val="0"/>
          <w:numId w:val="26"/>
        </w:numPr>
        <w:rPr>
          <w:i/>
        </w:rPr>
      </w:pPr>
      <w:r>
        <w:rPr>
          <w:i/>
        </w:rPr>
        <w:t>Creating Render pass</w:t>
      </w:r>
      <w:r w:rsidR="009340C9">
        <w:rPr>
          <w:i/>
        </w:rPr>
        <w:t>, Frame buffer management</w:t>
      </w:r>
      <w:r w:rsidRPr="009340C9">
        <w:rPr>
          <w:i/>
        </w:rPr>
        <w:t xml:space="preserve"> and build</w:t>
      </w:r>
      <w:r w:rsidR="009340C9">
        <w:rPr>
          <w:i/>
        </w:rPr>
        <w:t>ing</w:t>
      </w:r>
      <w:r w:rsidRPr="009340C9">
        <w:rPr>
          <w:i/>
        </w:rPr>
        <w:t xml:space="preserve"> Graphic pipeline.</w:t>
      </w:r>
    </w:p>
    <w:p w:rsidR="002F3A97" w:rsidRDefault="002F3A97" w:rsidP="002F3A97">
      <w:pPr>
        <w:pStyle w:val="ListParagraph"/>
        <w:numPr>
          <w:ilvl w:val="0"/>
          <w:numId w:val="2"/>
        </w:numPr>
        <w:rPr>
          <w:i/>
        </w:rPr>
      </w:pPr>
      <w:r>
        <w:rPr>
          <w:i/>
        </w:rPr>
        <w:t>Loading, compiling and linking a shader program with SPIR-V</w:t>
      </w:r>
    </w:p>
    <w:p w:rsidR="001C1312" w:rsidRDefault="001C1312" w:rsidP="001C1312">
      <w:pPr>
        <w:pStyle w:val="ListParagraph"/>
        <w:numPr>
          <w:ilvl w:val="0"/>
          <w:numId w:val="2"/>
        </w:numPr>
        <w:rPr>
          <w:i/>
        </w:rPr>
      </w:pPr>
      <w:r>
        <w:rPr>
          <w:i/>
        </w:rPr>
        <w:t>First example – Clearing background color.</w:t>
      </w:r>
    </w:p>
    <w:p w:rsidR="001C1312" w:rsidRPr="001C1312" w:rsidRDefault="001C1312" w:rsidP="001C1312">
      <w:pPr>
        <w:pStyle w:val="ListParagraph"/>
        <w:numPr>
          <w:ilvl w:val="0"/>
          <w:numId w:val="2"/>
        </w:numPr>
        <w:rPr>
          <w:i/>
        </w:rPr>
      </w:pPr>
      <w:r w:rsidRPr="001C1312">
        <w:rPr>
          <w:i/>
        </w:rPr>
        <w:t>Second example – Vulkan Hello world application</w:t>
      </w:r>
    </w:p>
    <w:p w:rsidR="004A509D" w:rsidRDefault="004A509D" w:rsidP="001C1312">
      <w:pPr>
        <w:pStyle w:val="Heading2"/>
      </w:pPr>
      <w:r>
        <w:t>Skills learned</w:t>
      </w:r>
    </w:p>
    <w:p w:rsidR="004A509D" w:rsidRPr="00920088" w:rsidRDefault="00F96271" w:rsidP="00920088">
      <w:pPr>
        <w:pStyle w:val="ListParagraph"/>
        <w:numPr>
          <w:ilvl w:val="0"/>
          <w:numId w:val="22"/>
        </w:numPr>
        <w:rPr>
          <w:i/>
        </w:rPr>
      </w:pPr>
      <w:r>
        <w:rPr>
          <w:i/>
        </w:rPr>
        <w:t xml:space="preserve">A big picture of what Vulkan is? </w:t>
      </w:r>
      <w:r w:rsidR="004A509D" w:rsidRPr="00F96271">
        <w:rPr>
          <w:i/>
        </w:rPr>
        <w:t>How it works?</w:t>
      </w:r>
      <w:r>
        <w:rPr>
          <w:i/>
        </w:rPr>
        <w:t xml:space="preserve"> </w:t>
      </w:r>
      <w:r w:rsidR="004A509D" w:rsidRPr="00F96271">
        <w:rPr>
          <w:i/>
        </w:rPr>
        <w:t>Wh</w:t>
      </w:r>
      <w:r w:rsidR="00467497">
        <w:rPr>
          <w:i/>
        </w:rPr>
        <w:t>at comes under Vulkan ecosystem and it Eco system</w:t>
      </w:r>
    </w:p>
    <w:p w:rsidR="004A509D" w:rsidRDefault="004A509D" w:rsidP="004A509D">
      <w:pPr>
        <w:pStyle w:val="ListParagraph"/>
        <w:numPr>
          <w:ilvl w:val="0"/>
          <w:numId w:val="22"/>
        </w:numPr>
        <w:rPr>
          <w:i/>
        </w:rPr>
      </w:pPr>
      <w:r>
        <w:rPr>
          <w:i/>
        </w:rPr>
        <w:t>Basic setup, installation and execution of Vulkan program.</w:t>
      </w:r>
    </w:p>
    <w:p w:rsidR="0090074C" w:rsidRDefault="00920088" w:rsidP="001C1312">
      <w:pPr>
        <w:pStyle w:val="ListParagraph"/>
        <w:numPr>
          <w:ilvl w:val="0"/>
          <w:numId w:val="22"/>
        </w:numPr>
        <w:rPr>
          <w:i/>
        </w:rPr>
      </w:pPr>
      <w:r>
        <w:rPr>
          <w:i/>
        </w:rPr>
        <w:t>Basic first two examples shows how to clear the background and draw a simple primitive shape like a Square with each edge with different color interpolating nicely across.</w:t>
      </w:r>
    </w:p>
    <w:p w:rsidR="00816819" w:rsidRDefault="00816819" w:rsidP="00816819">
      <w:pPr>
        <w:pStyle w:val="Heading1"/>
      </w:pPr>
      <w:r>
        <w:lastRenderedPageBreak/>
        <w:t>Chapter 2: VULKAN BUFFER RESOURCES</w:t>
      </w:r>
      <w:r w:rsidR="000215BC">
        <w:t xml:space="preserve"> - 35</w:t>
      </w:r>
      <w:r>
        <w:t xml:space="preserve"> pages </w:t>
      </w:r>
    </w:p>
    <w:p w:rsidR="00816819" w:rsidRDefault="00816819" w:rsidP="00816819">
      <w:pPr>
        <w:pStyle w:val="Heading2"/>
      </w:pPr>
      <w:r>
        <w:t>Description</w:t>
      </w:r>
    </w:p>
    <w:p w:rsidR="00816819" w:rsidRDefault="00816819" w:rsidP="00816819">
      <w:pPr>
        <w:rPr>
          <w:rFonts w:ascii="Open Sans" w:eastAsia="Times New Roman" w:hAnsi="Open Sans"/>
          <w:color w:val="3C3C3C"/>
        </w:rPr>
      </w:pPr>
      <w:r>
        <w:rPr>
          <w:i/>
        </w:rPr>
        <w:t xml:space="preserve">Chapter 2, provides you with a detailed description of the further basic concepts of the Vulkan programming. </w:t>
      </w:r>
      <w:r w:rsidR="00AA281C">
        <w:rPr>
          <w:i/>
        </w:rPr>
        <w:t>T</w:t>
      </w:r>
      <w:r w:rsidR="00B6279F">
        <w:rPr>
          <w:i/>
        </w:rPr>
        <w:t xml:space="preserve">his chapter introduces Buffer resource in Vulkan and its management. </w:t>
      </w:r>
      <w:r>
        <w:rPr>
          <w:i/>
        </w:rPr>
        <w:t xml:space="preserve">We will build </w:t>
      </w:r>
      <w:r w:rsidR="00B6279F">
        <w:rPr>
          <w:i/>
        </w:rPr>
        <w:t>understanding on Buffers</w:t>
      </w:r>
      <w:r>
        <w:rPr>
          <w:i/>
        </w:rPr>
        <w:t xml:space="preserve"> through a number of examples step-by-step</w:t>
      </w:r>
      <w:r w:rsidR="00AA281C">
        <w:rPr>
          <w:i/>
        </w:rPr>
        <w:t xml:space="preserve"> such as Buffer view, constan</w:t>
      </w:r>
      <w:r w:rsidR="00934E41">
        <w:rPr>
          <w:i/>
        </w:rPr>
        <w:t>t</w:t>
      </w:r>
      <w:r w:rsidR="00AA281C">
        <w:rPr>
          <w:i/>
        </w:rPr>
        <w:t>s, uniform buffer objects, etc.</w:t>
      </w:r>
    </w:p>
    <w:p w:rsidR="00816819" w:rsidRDefault="00816819" w:rsidP="00816819">
      <w:pPr>
        <w:pStyle w:val="Heading2"/>
      </w:pPr>
      <w:r>
        <w:t>Level</w:t>
      </w:r>
    </w:p>
    <w:p w:rsidR="00704FCA" w:rsidRDefault="00704FCA" w:rsidP="00704FCA">
      <w:pPr>
        <w:rPr>
          <w:i/>
        </w:rPr>
      </w:pPr>
      <w:r>
        <w:rPr>
          <w:i/>
        </w:rPr>
        <w:t>MEDIUM</w:t>
      </w:r>
    </w:p>
    <w:p w:rsidR="00816819" w:rsidRDefault="00816819" w:rsidP="00816819">
      <w:pPr>
        <w:pStyle w:val="Heading2"/>
      </w:pPr>
      <w:r>
        <w:t>Topics covered</w:t>
      </w:r>
    </w:p>
    <w:p w:rsidR="00816819" w:rsidRPr="002460D1" w:rsidRDefault="00816819" w:rsidP="00EC656F">
      <w:pPr>
        <w:pStyle w:val="ListParagraph"/>
        <w:numPr>
          <w:ilvl w:val="0"/>
          <w:numId w:val="28"/>
        </w:numPr>
        <w:rPr>
          <w:i/>
        </w:rPr>
      </w:pPr>
      <w:r>
        <w:rPr>
          <w:i/>
        </w:rPr>
        <w:t>Introduction to Buffer</w:t>
      </w:r>
      <w:r w:rsidR="006264E1">
        <w:rPr>
          <w:i/>
        </w:rPr>
        <w:t xml:space="preserve"> Resource in Vulkan</w:t>
      </w:r>
      <w:r w:rsidR="00000771">
        <w:rPr>
          <w:i/>
        </w:rPr>
        <w:t>, build and using buffer and buffer views.</w:t>
      </w:r>
    </w:p>
    <w:p w:rsidR="00816819" w:rsidRDefault="00816819" w:rsidP="00EC656F">
      <w:pPr>
        <w:pStyle w:val="ListParagraph"/>
        <w:numPr>
          <w:ilvl w:val="0"/>
          <w:numId w:val="28"/>
        </w:numPr>
        <w:rPr>
          <w:i/>
        </w:rPr>
      </w:pPr>
      <w:r>
        <w:rPr>
          <w:i/>
        </w:rPr>
        <w:t>Using Descriptors and Descriptor pools in Vulkan and learn to build first vertex buffer in Vulkan</w:t>
      </w:r>
    </w:p>
    <w:p w:rsidR="00816819" w:rsidRPr="00917717" w:rsidRDefault="00816819" w:rsidP="00EC656F">
      <w:pPr>
        <w:pStyle w:val="ListParagraph"/>
        <w:numPr>
          <w:ilvl w:val="1"/>
          <w:numId w:val="28"/>
        </w:numPr>
        <w:rPr>
          <w:i/>
        </w:rPr>
      </w:pPr>
      <w:r>
        <w:rPr>
          <w:i/>
        </w:rPr>
        <w:t xml:space="preserve">Example shows how vertex buffer and used to supply geometry information from CPU to GPU. </w:t>
      </w:r>
    </w:p>
    <w:p w:rsidR="00816819" w:rsidRDefault="00816819" w:rsidP="00EC656F">
      <w:pPr>
        <w:pStyle w:val="ListParagraph"/>
        <w:numPr>
          <w:ilvl w:val="0"/>
          <w:numId w:val="28"/>
        </w:numPr>
        <w:rPr>
          <w:i/>
        </w:rPr>
      </w:pPr>
      <w:r>
        <w:rPr>
          <w:i/>
        </w:rPr>
        <w:t>Implementing Uniform Buffer Object in Vulkan</w:t>
      </w:r>
    </w:p>
    <w:p w:rsidR="00B37B53" w:rsidRPr="00B37B53" w:rsidRDefault="00816819" w:rsidP="00B37B53">
      <w:pPr>
        <w:pStyle w:val="ListParagraph"/>
        <w:numPr>
          <w:ilvl w:val="1"/>
          <w:numId w:val="28"/>
        </w:numPr>
        <w:rPr>
          <w:i/>
        </w:rPr>
      </w:pPr>
      <w:r>
        <w:rPr>
          <w:i/>
        </w:rPr>
        <w:t xml:space="preserve">Example showing how to club uniforms into </w:t>
      </w:r>
      <w:r w:rsidR="005A3CEE">
        <w:rPr>
          <w:i/>
        </w:rPr>
        <w:t>a structure and uploaded to GPU.</w:t>
      </w:r>
    </w:p>
    <w:p w:rsidR="00816819" w:rsidRDefault="00816819" w:rsidP="00EC656F">
      <w:pPr>
        <w:pStyle w:val="ListParagraph"/>
        <w:numPr>
          <w:ilvl w:val="0"/>
          <w:numId w:val="28"/>
        </w:numPr>
        <w:rPr>
          <w:i/>
        </w:rPr>
      </w:pPr>
      <w:r>
        <w:rPr>
          <w:i/>
        </w:rPr>
        <w:t>Updating constant variable in shader using a fast path</w:t>
      </w:r>
    </w:p>
    <w:p w:rsidR="00816819" w:rsidRDefault="00816819" w:rsidP="00EC656F">
      <w:pPr>
        <w:pStyle w:val="ListParagraph"/>
        <w:numPr>
          <w:ilvl w:val="1"/>
          <w:numId w:val="28"/>
        </w:numPr>
        <w:rPr>
          <w:i/>
        </w:rPr>
      </w:pPr>
      <w:r>
        <w:rPr>
          <w:i/>
        </w:rPr>
        <w:t>Example showing how constant buffers are used in Vulkan</w:t>
      </w:r>
    </w:p>
    <w:p w:rsidR="007110B8" w:rsidRDefault="007110B8" w:rsidP="00EC656F">
      <w:pPr>
        <w:pStyle w:val="ListParagraph"/>
        <w:numPr>
          <w:ilvl w:val="0"/>
          <w:numId w:val="28"/>
        </w:numPr>
        <w:rPr>
          <w:i/>
        </w:rPr>
      </w:pPr>
      <w:r>
        <w:rPr>
          <w:i/>
        </w:rPr>
        <w:t>Introduction to Meshes:</w:t>
      </w:r>
    </w:p>
    <w:p w:rsidR="00EC686E" w:rsidRDefault="00EC686E" w:rsidP="00EC656F">
      <w:pPr>
        <w:pStyle w:val="ListParagraph"/>
        <w:numPr>
          <w:ilvl w:val="1"/>
          <w:numId w:val="28"/>
        </w:numPr>
        <w:rPr>
          <w:i/>
        </w:rPr>
      </w:pPr>
      <w:r>
        <w:rPr>
          <w:i/>
        </w:rPr>
        <w:t>Introduct</w:t>
      </w:r>
      <w:r w:rsidR="00183D14">
        <w:rPr>
          <w:i/>
        </w:rPr>
        <w:t>ion to depth buffer and</w:t>
      </w:r>
      <w:r>
        <w:rPr>
          <w:i/>
        </w:rPr>
        <w:t xml:space="preserve"> </w:t>
      </w:r>
      <w:r w:rsidR="00C52730">
        <w:rPr>
          <w:i/>
        </w:rPr>
        <w:t>demonstrating how to build multiple object</w:t>
      </w:r>
      <w:r w:rsidR="002476A1">
        <w:rPr>
          <w:i/>
        </w:rPr>
        <w:t>s with separate pipelines</w:t>
      </w:r>
      <w:r w:rsidR="00787615">
        <w:rPr>
          <w:i/>
        </w:rPr>
        <w:t xml:space="preserve"> with depth testing enabled.</w:t>
      </w:r>
      <w:r w:rsidR="000036BF">
        <w:rPr>
          <w:i/>
        </w:rPr>
        <w:t xml:space="preserve"> We will demonstrate how to use different depth t</w:t>
      </w:r>
      <w:r w:rsidR="00F2273C">
        <w:rPr>
          <w:i/>
        </w:rPr>
        <w:t>esting, under a procedurally generate alpha texture.</w:t>
      </w:r>
    </w:p>
    <w:p w:rsidR="007110B8" w:rsidRDefault="007110B8" w:rsidP="00EC656F">
      <w:pPr>
        <w:pStyle w:val="ListParagraph"/>
        <w:numPr>
          <w:ilvl w:val="1"/>
          <w:numId w:val="28"/>
        </w:numPr>
        <w:rPr>
          <w:i/>
        </w:rPr>
      </w:pPr>
      <w:r>
        <w:rPr>
          <w:i/>
        </w:rPr>
        <w:t>In this example: render a dense mesh and apply Light shading on it</w:t>
      </w:r>
    </w:p>
    <w:p w:rsidR="007110B8" w:rsidRDefault="007110B8" w:rsidP="00EC656F">
      <w:pPr>
        <w:pStyle w:val="ListParagraph"/>
        <w:numPr>
          <w:ilvl w:val="0"/>
          <w:numId w:val="28"/>
        </w:numPr>
        <w:rPr>
          <w:i/>
        </w:rPr>
      </w:pPr>
      <w:r>
        <w:rPr>
          <w:i/>
        </w:rPr>
        <w:t xml:space="preserve">Rendering millions of </w:t>
      </w:r>
      <w:r w:rsidR="00C50303">
        <w:rPr>
          <w:i/>
        </w:rPr>
        <w:t>meshes</w:t>
      </w:r>
      <w:r>
        <w:rPr>
          <w:i/>
        </w:rPr>
        <w:t xml:space="preserve"> object using Vulkan Instancing.</w:t>
      </w:r>
    </w:p>
    <w:p w:rsidR="00A20A82" w:rsidRDefault="00A20A82" w:rsidP="00A20A82">
      <w:pPr>
        <w:pStyle w:val="Heading2"/>
      </w:pPr>
      <w:r>
        <w:t>Skills learned</w:t>
      </w:r>
    </w:p>
    <w:p w:rsidR="00A20A82" w:rsidRDefault="003510A8" w:rsidP="00A20A82">
      <w:pPr>
        <w:pStyle w:val="ListParagraph"/>
        <w:numPr>
          <w:ilvl w:val="0"/>
          <w:numId w:val="30"/>
        </w:numPr>
        <w:rPr>
          <w:i/>
        </w:rPr>
      </w:pPr>
      <w:r>
        <w:rPr>
          <w:i/>
        </w:rPr>
        <w:t xml:space="preserve">Buffer </w:t>
      </w:r>
      <w:r w:rsidR="002E5CCA">
        <w:rPr>
          <w:i/>
        </w:rPr>
        <w:t>resources</w:t>
      </w:r>
      <w:r>
        <w:rPr>
          <w:i/>
        </w:rPr>
        <w:t xml:space="preserve"> in Vulkan, buffer and buffer views</w:t>
      </w:r>
    </w:p>
    <w:p w:rsidR="00A20A82" w:rsidRDefault="0021395D" w:rsidP="00A20A82">
      <w:pPr>
        <w:pStyle w:val="ListParagraph"/>
        <w:numPr>
          <w:ilvl w:val="0"/>
          <w:numId w:val="30"/>
        </w:numPr>
        <w:rPr>
          <w:i/>
        </w:rPr>
      </w:pPr>
      <w:r>
        <w:rPr>
          <w:i/>
        </w:rPr>
        <w:t>Role of descriptor and descriptor pool and their usage</w:t>
      </w:r>
    </w:p>
    <w:p w:rsidR="0021395D" w:rsidRDefault="0021395D" w:rsidP="00A20A82">
      <w:pPr>
        <w:pStyle w:val="ListParagraph"/>
        <w:numPr>
          <w:ilvl w:val="0"/>
          <w:numId w:val="30"/>
        </w:numPr>
        <w:rPr>
          <w:i/>
        </w:rPr>
      </w:pPr>
      <w:r>
        <w:rPr>
          <w:i/>
        </w:rPr>
        <w:t>Uniform buffer object in Vulkan</w:t>
      </w:r>
    </w:p>
    <w:p w:rsidR="0021395D" w:rsidRDefault="0021395D" w:rsidP="00A20A82">
      <w:pPr>
        <w:pStyle w:val="ListParagraph"/>
        <w:numPr>
          <w:ilvl w:val="0"/>
          <w:numId w:val="30"/>
        </w:numPr>
        <w:rPr>
          <w:i/>
        </w:rPr>
      </w:pPr>
      <w:r>
        <w:rPr>
          <w:i/>
        </w:rPr>
        <w:t>Constant buffer usage</w:t>
      </w:r>
    </w:p>
    <w:p w:rsidR="0021395D" w:rsidRDefault="0021395D" w:rsidP="00A20A82">
      <w:pPr>
        <w:pStyle w:val="ListParagraph"/>
        <w:numPr>
          <w:ilvl w:val="0"/>
          <w:numId w:val="30"/>
        </w:numPr>
        <w:rPr>
          <w:i/>
        </w:rPr>
      </w:pPr>
      <w:r>
        <w:rPr>
          <w:i/>
        </w:rPr>
        <w:t>Playing with dense images.</w:t>
      </w:r>
    </w:p>
    <w:p w:rsidR="0021395D" w:rsidRDefault="0021395D" w:rsidP="00A20A82">
      <w:pPr>
        <w:pStyle w:val="ListParagraph"/>
        <w:numPr>
          <w:ilvl w:val="0"/>
          <w:numId w:val="30"/>
        </w:numPr>
        <w:rPr>
          <w:i/>
        </w:rPr>
      </w:pPr>
      <w:r>
        <w:rPr>
          <w:i/>
        </w:rPr>
        <w:t>Depth buffer for real 3D perception</w:t>
      </w:r>
    </w:p>
    <w:p w:rsidR="00A20A82" w:rsidRDefault="00A20A82" w:rsidP="00A20A82">
      <w:pPr>
        <w:pStyle w:val="ListParagraph"/>
        <w:numPr>
          <w:ilvl w:val="0"/>
          <w:numId w:val="30"/>
        </w:numPr>
        <w:rPr>
          <w:i/>
        </w:rPr>
      </w:pPr>
      <w:r>
        <w:rPr>
          <w:i/>
        </w:rPr>
        <w:t>Pipeline management in Vulkan</w:t>
      </w:r>
    </w:p>
    <w:p w:rsidR="00A20A82" w:rsidRDefault="00A20A82" w:rsidP="00A20A82">
      <w:pPr>
        <w:pStyle w:val="ListParagraph"/>
        <w:numPr>
          <w:ilvl w:val="0"/>
          <w:numId w:val="30"/>
        </w:numPr>
        <w:rPr>
          <w:i/>
        </w:rPr>
      </w:pPr>
      <w:r>
        <w:rPr>
          <w:i/>
        </w:rPr>
        <w:t>Geometric instancing technique</w:t>
      </w:r>
    </w:p>
    <w:p w:rsidR="00816819" w:rsidRDefault="00816819" w:rsidP="00816819">
      <w:pPr>
        <w:pStyle w:val="Heading1"/>
      </w:pPr>
      <w:r>
        <w:t xml:space="preserve">Chapter </w:t>
      </w:r>
      <w:r w:rsidR="00C17552">
        <w:t>3</w:t>
      </w:r>
      <w:r>
        <w:t xml:space="preserve">: VULKAN </w:t>
      </w:r>
      <w:r w:rsidR="0092413C">
        <w:t>IMAGE</w:t>
      </w:r>
      <w:r>
        <w:t xml:space="preserve"> RESOURCES - </w:t>
      </w:r>
      <w:r w:rsidR="00AF1E92">
        <w:t>40</w:t>
      </w:r>
      <w:r>
        <w:t xml:space="preserve"> pages </w:t>
      </w:r>
    </w:p>
    <w:p w:rsidR="00816819" w:rsidRDefault="00816819" w:rsidP="00816819">
      <w:pPr>
        <w:pStyle w:val="Heading2"/>
      </w:pPr>
      <w:r>
        <w:t>Description</w:t>
      </w:r>
    </w:p>
    <w:p w:rsidR="00816819" w:rsidRDefault="00816819" w:rsidP="00816819">
      <w:pPr>
        <w:rPr>
          <w:rFonts w:ascii="Open Sans" w:eastAsia="Times New Roman" w:hAnsi="Open Sans"/>
          <w:color w:val="3C3C3C"/>
        </w:rPr>
      </w:pPr>
      <w:r>
        <w:rPr>
          <w:i/>
        </w:rPr>
        <w:t xml:space="preserve">Chapter </w:t>
      </w:r>
      <w:r w:rsidR="00B41333">
        <w:rPr>
          <w:i/>
        </w:rPr>
        <w:t>3</w:t>
      </w:r>
      <w:r>
        <w:rPr>
          <w:i/>
        </w:rPr>
        <w:t xml:space="preserve">, </w:t>
      </w:r>
      <w:r w:rsidR="00B41333">
        <w:rPr>
          <w:i/>
        </w:rPr>
        <w:t>introduce the texture and related operation on it.</w:t>
      </w:r>
      <w:r>
        <w:rPr>
          <w:i/>
        </w:rPr>
        <w:t xml:space="preserve"> For more details please follow up Topics covered below:-</w:t>
      </w:r>
    </w:p>
    <w:p w:rsidR="00816819" w:rsidRDefault="00816819" w:rsidP="00816819">
      <w:pPr>
        <w:pStyle w:val="Heading2"/>
      </w:pPr>
      <w:r>
        <w:t>Level</w:t>
      </w:r>
    </w:p>
    <w:p w:rsidR="00816819" w:rsidRDefault="00816819" w:rsidP="00816819">
      <w:pPr>
        <w:rPr>
          <w:i/>
        </w:rPr>
      </w:pPr>
      <w:r>
        <w:rPr>
          <w:i/>
        </w:rPr>
        <w:t>MEDIUM</w:t>
      </w:r>
    </w:p>
    <w:p w:rsidR="00816819" w:rsidRDefault="00816819" w:rsidP="00816819">
      <w:pPr>
        <w:pStyle w:val="Heading2"/>
      </w:pPr>
      <w:r>
        <w:t>Topics covered</w:t>
      </w:r>
    </w:p>
    <w:p w:rsidR="007A5CF8" w:rsidRDefault="0085165A" w:rsidP="006803F2">
      <w:pPr>
        <w:pStyle w:val="ListParagraph"/>
        <w:numPr>
          <w:ilvl w:val="0"/>
          <w:numId w:val="27"/>
        </w:numPr>
        <w:rPr>
          <w:i/>
        </w:rPr>
      </w:pPr>
      <w:r>
        <w:rPr>
          <w:i/>
        </w:rPr>
        <w:t>Introduction to</w:t>
      </w:r>
      <w:r w:rsidR="005A3CEE">
        <w:rPr>
          <w:i/>
        </w:rPr>
        <w:t xml:space="preserve"> Texture</w:t>
      </w:r>
      <w:r>
        <w:rPr>
          <w:i/>
        </w:rPr>
        <w:t xml:space="preserve"> </w:t>
      </w:r>
      <w:r w:rsidR="005A3CEE">
        <w:rPr>
          <w:i/>
        </w:rPr>
        <w:t>r</w:t>
      </w:r>
      <w:r>
        <w:rPr>
          <w:i/>
        </w:rPr>
        <w:t>esource</w:t>
      </w:r>
      <w:r w:rsidR="005A3CEE">
        <w:rPr>
          <w:i/>
        </w:rPr>
        <w:t>s</w:t>
      </w:r>
      <w:r>
        <w:rPr>
          <w:i/>
        </w:rPr>
        <w:t xml:space="preserve"> in Vulkan</w:t>
      </w:r>
      <w:r w:rsidR="00FF76BE">
        <w:rPr>
          <w:i/>
        </w:rPr>
        <w:t>, build and using image and image</w:t>
      </w:r>
      <w:r>
        <w:rPr>
          <w:i/>
        </w:rPr>
        <w:t xml:space="preserve"> views.</w:t>
      </w:r>
    </w:p>
    <w:p w:rsidR="006803F2" w:rsidRDefault="006803F2" w:rsidP="006803F2">
      <w:pPr>
        <w:pStyle w:val="ListParagraph"/>
        <w:numPr>
          <w:ilvl w:val="0"/>
          <w:numId w:val="27"/>
        </w:numPr>
        <w:rPr>
          <w:i/>
        </w:rPr>
      </w:pPr>
      <w:r>
        <w:rPr>
          <w:i/>
        </w:rPr>
        <w:t>Creating linear texture memory in Vulkan</w:t>
      </w:r>
    </w:p>
    <w:p w:rsidR="006803F2" w:rsidRPr="00855D8D" w:rsidRDefault="00855D8D" w:rsidP="00855D8D">
      <w:pPr>
        <w:pStyle w:val="ListParagraph"/>
        <w:numPr>
          <w:ilvl w:val="1"/>
          <w:numId w:val="27"/>
        </w:numPr>
        <w:rPr>
          <w:i/>
        </w:rPr>
      </w:pPr>
      <w:r>
        <w:rPr>
          <w:i/>
        </w:rPr>
        <w:t xml:space="preserve">Example showing how to use texture in Vulkan and building </w:t>
      </w:r>
      <w:r w:rsidR="006803F2" w:rsidRPr="00855D8D">
        <w:rPr>
          <w:i/>
        </w:rPr>
        <w:t>Linear texture example</w:t>
      </w:r>
    </w:p>
    <w:p w:rsidR="00816819" w:rsidRDefault="00816819" w:rsidP="0085165A">
      <w:pPr>
        <w:pStyle w:val="ListParagraph"/>
        <w:numPr>
          <w:ilvl w:val="0"/>
          <w:numId w:val="27"/>
        </w:numPr>
        <w:rPr>
          <w:i/>
        </w:rPr>
      </w:pPr>
      <w:r>
        <w:rPr>
          <w:i/>
        </w:rPr>
        <w:t>Optimal texture in Vulkan</w:t>
      </w:r>
    </w:p>
    <w:p w:rsidR="00816819" w:rsidRPr="00586C76" w:rsidRDefault="00586C76" w:rsidP="00586C76">
      <w:pPr>
        <w:pStyle w:val="ListParagraph"/>
        <w:numPr>
          <w:ilvl w:val="1"/>
          <w:numId w:val="27"/>
        </w:numPr>
        <w:rPr>
          <w:i/>
        </w:rPr>
      </w:pPr>
      <w:r>
        <w:rPr>
          <w:i/>
        </w:rPr>
        <w:lastRenderedPageBreak/>
        <w:t>Optimal</w:t>
      </w:r>
      <w:r w:rsidR="00855D8D">
        <w:rPr>
          <w:i/>
        </w:rPr>
        <w:t xml:space="preserve"> texture example</w:t>
      </w:r>
      <w:r>
        <w:rPr>
          <w:i/>
        </w:rPr>
        <w:t xml:space="preserve"> </w:t>
      </w:r>
      <w:r w:rsidR="00816819" w:rsidRPr="00586C76">
        <w:rPr>
          <w:i/>
        </w:rPr>
        <w:t>showing the difference between linear and optimal texture and the difference of performance. Where to use when.</w:t>
      </w:r>
    </w:p>
    <w:p w:rsidR="00816819" w:rsidRDefault="00816819" w:rsidP="0085165A">
      <w:pPr>
        <w:pStyle w:val="ListParagraph"/>
        <w:numPr>
          <w:ilvl w:val="0"/>
          <w:numId w:val="27"/>
        </w:numPr>
        <w:rPr>
          <w:i/>
        </w:rPr>
      </w:pPr>
      <w:r>
        <w:rPr>
          <w:i/>
        </w:rPr>
        <w:t>Buffer and Image operations.</w:t>
      </w:r>
    </w:p>
    <w:p w:rsidR="00816819" w:rsidRDefault="00816819" w:rsidP="0085165A">
      <w:pPr>
        <w:pStyle w:val="ListParagraph"/>
        <w:numPr>
          <w:ilvl w:val="1"/>
          <w:numId w:val="27"/>
        </w:numPr>
        <w:rPr>
          <w:i/>
        </w:rPr>
      </w:pPr>
      <w:r>
        <w:rPr>
          <w:i/>
        </w:rPr>
        <w:t>Creating Pitch memory</w:t>
      </w:r>
    </w:p>
    <w:p w:rsidR="00816819" w:rsidRDefault="00816819" w:rsidP="0085165A">
      <w:pPr>
        <w:pStyle w:val="ListParagraph"/>
        <w:numPr>
          <w:ilvl w:val="1"/>
          <w:numId w:val="27"/>
        </w:numPr>
        <w:rPr>
          <w:i/>
        </w:rPr>
      </w:pPr>
      <w:r>
        <w:rPr>
          <w:i/>
        </w:rPr>
        <w:t>Copying data from Buffer to image and Image to buffers on GPU.</w:t>
      </w:r>
    </w:p>
    <w:p w:rsidR="00810BE2" w:rsidRDefault="00DE0E57" w:rsidP="00810BE2">
      <w:pPr>
        <w:pStyle w:val="ListParagraph"/>
        <w:numPr>
          <w:ilvl w:val="0"/>
          <w:numId w:val="27"/>
        </w:numPr>
        <w:rPr>
          <w:i/>
        </w:rPr>
      </w:pPr>
      <w:r>
        <w:rPr>
          <w:i/>
        </w:rPr>
        <w:t>Creating Frame Buffer Object in Vulkan</w:t>
      </w:r>
    </w:p>
    <w:p w:rsidR="00E4301B" w:rsidRDefault="004407AE" w:rsidP="00E4301B">
      <w:pPr>
        <w:pStyle w:val="ListParagraph"/>
        <w:numPr>
          <w:ilvl w:val="1"/>
          <w:numId w:val="27"/>
        </w:numPr>
        <w:rPr>
          <w:i/>
        </w:rPr>
      </w:pPr>
      <w:r>
        <w:rPr>
          <w:i/>
        </w:rPr>
        <w:t>Example showing how to create offline image buffers.</w:t>
      </w:r>
    </w:p>
    <w:p w:rsidR="00E90C7B" w:rsidRDefault="00E90C7B" w:rsidP="00E90C7B">
      <w:pPr>
        <w:pStyle w:val="ListParagraph"/>
        <w:numPr>
          <w:ilvl w:val="0"/>
          <w:numId w:val="27"/>
        </w:numPr>
        <w:rPr>
          <w:i/>
        </w:rPr>
      </w:pPr>
      <w:r>
        <w:rPr>
          <w:i/>
        </w:rPr>
        <w:t>Synchronization in Vulkan</w:t>
      </w:r>
    </w:p>
    <w:p w:rsidR="00E90C7B" w:rsidRDefault="00E90C7B" w:rsidP="00E90C7B">
      <w:pPr>
        <w:pStyle w:val="ListParagraph"/>
        <w:numPr>
          <w:ilvl w:val="1"/>
          <w:numId w:val="27"/>
        </w:numPr>
        <w:rPr>
          <w:i/>
        </w:rPr>
      </w:pPr>
      <w:r>
        <w:rPr>
          <w:i/>
        </w:rPr>
        <w:t>An example showing synchronization</w:t>
      </w:r>
      <w:r w:rsidR="000B2EFC">
        <w:rPr>
          <w:i/>
        </w:rPr>
        <w:t xml:space="preserve"> in Vulkan</w:t>
      </w:r>
      <w:r>
        <w:rPr>
          <w:i/>
        </w:rPr>
        <w:t xml:space="preserve"> through various </w:t>
      </w:r>
      <w:r w:rsidR="00A33884">
        <w:rPr>
          <w:i/>
        </w:rPr>
        <w:t>synchronization</w:t>
      </w:r>
      <w:r>
        <w:rPr>
          <w:i/>
        </w:rPr>
        <w:t xml:space="preserve"> primitive in Vulkan – Such as Fence, Semaphore, Barrier etc.</w:t>
      </w:r>
    </w:p>
    <w:p w:rsidR="00F02B04" w:rsidRDefault="00F02B04" w:rsidP="00F02B04">
      <w:pPr>
        <w:pStyle w:val="Heading2"/>
      </w:pPr>
      <w:r>
        <w:t>Skills learned</w:t>
      </w:r>
    </w:p>
    <w:p w:rsidR="00F02B04" w:rsidRDefault="00F02B04" w:rsidP="00F02B04">
      <w:pPr>
        <w:pStyle w:val="ListParagraph"/>
        <w:numPr>
          <w:ilvl w:val="0"/>
          <w:numId w:val="30"/>
        </w:numPr>
        <w:rPr>
          <w:i/>
        </w:rPr>
      </w:pPr>
      <w:r>
        <w:rPr>
          <w:i/>
        </w:rPr>
        <w:t>Texture in Vulkan and it type</w:t>
      </w:r>
    </w:p>
    <w:p w:rsidR="00F02B04" w:rsidRDefault="00F02B04" w:rsidP="00F02B04">
      <w:pPr>
        <w:pStyle w:val="ListParagraph"/>
        <w:numPr>
          <w:ilvl w:val="0"/>
          <w:numId w:val="30"/>
        </w:numPr>
        <w:rPr>
          <w:i/>
        </w:rPr>
      </w:pPr>
      <w:r>
        <w:rPr>
          <w:i/>
        </w:rPr>
        <w:t xml:space="preserve">Buffer and texture </w:t>
      </w:r>
      <w:r w:rsidR="00B7534C">
        <w:rPr>
          <w:i/>
        </w:rPr>
        <w:t>blit</w:t>
      </w:r>
      <w:r w:rsidR="008A6D62">
        <w:rPr>
          <w:i/>
        </w:rPr>
        <w:t>t</w:t>
      </w:r>
      <w:r w:rsidR="00B7534C">
        <w:rPr>
          <w:i/>
        </w:rPr>
        <w:t xml:space="preserve">ing </w:t>
      </w:r>
      <w:r>
        <w:rPr>
          <w:i/>
        </w:rPr>
        <w:t>operations</w:t>
      </w:r>
    </w:p>
    <w:p w:rsidR="00F02B04" w:rsidRDefault="00F02B04" w:rsidP="00F02B04">
      <w:pPr>
        <w:pStyle w:val="ListParagraph"/>
        <w:numPr>
          <w:ilvl w:val="0"/>
          <w:numId w:val="30"/>
        </w:numPr>
        <w:rPr>
          <w:i/>
        </w:rPr>
      </w:pPr>
      <w:r>
        <w:rPr>
          <w:i/>
        </w:rPr>
        <w:t>Offline texture generation and processing.</w:t>
      </w:r>
    </w:p>
    <w:p w:rsidR="00A20A82" w:rsidRDefault="00A20A82" w:rsidP="00F02B04">
      <w:pPr>
        <w:pStyle w:val="ListParagraph"/>
        <w:numPr>
          <w:ilvl w:val="0"/>
          <w:numId w:val="30"/>
        </w:numPr>
        <w:rPr>
          <w:i/>
        </w:rPr>
      </w:pPr>
      <w:r>
        <w:rPr>
          <w:i/>
        </w:rPr>
        <w:t>Synchronization in Vulkan</w:t>
      </w:r>
    </w:p>
    <w:p w:rsidR="0090074C" w:rsidRPr="00A84A9D" w:rsidRDefault="00A84A9D" w:rsidP="00A84A9D">
      <w:pPr>
        <w:pStyle w:val="Heading1"/>
        <w:rPr>
          <w:b/>
          <w:color w:val="auto"/>
        </w:rPr>
      </w:pPr>
      <w:r w:rsidRPr="007E298D">
        <w:rPr>
          <w:b/>
          <w:color w:val="auto"/>
        </w:rPr>
        <w:t xml:space="preserve">Part 2- </w:t>
      </w:r>
      <w:r w:rsidR="0090074C" w:rsidRPr="00A84A9D">
        <w:rPr>
          <w:b/>
          <w:color w:val="auto"/>
        </w:rPr>
        <w:t>Adding eye candies to your application</w:t>
      </w:r>
    </w:p>
    <w:p w:rsidR="00BB2452" w:rsidRDefault="008A6EFA" w:rsidP="00BB2452">
      <w:pPr>
        <w:rPr>
          <w:i/>
        </w:rPr>
      </w:pPr>
      <w:r>
        <w:rPr>
          <w:i/>
        </w:rPr>
        <w:t>Part 2</w:t>
      </w:r>
      <w:r w:rsidR="00BB2452">
        <w:rPr>
          <w:i/>
        </w:rPr>
        <w:t xml:space="preserve"> of the book goes in depth into exploring various rendering techniques</w:t>
      </w:r>
      <w:r w:rsidR="00F171E8">
        <w:rPr>
          <w:i/>
        </w:rPr>
        <w:t xml:space="preserve"> using shader and</w:t>
      </w:r>
      <w:r w:rsidR="005A23C8">
        <w:rPr>
          <w:i/>
        </w:rPr>
        <w:t xml:space="preserve"> management of </w:t>
      </w:r>
      <w:r w:rsidR="00EF2AE1">
        <w:rPr>
          <w:i/>
        </w:rPr>
        <w:t xml:space="preserve">complex </w:t>
      </w:r>
      <w:r w:rsidR="005A23C8">
        <w:rPr>
          <w:i/>
        </w:rPr>
        <w:t>scene</w:t>
      </w:r>
      <w:r w:rsidR="00EF2AE1">
        <w:rPr>
          <w:i/>
        </w:rPr>
        <w:t>s that will be helpful in creating the final application product in the last section of this book</w:t>
      </w:r>
      <w:r w:rsidR="007353FA">
        <w:rPr>
          <w:i/>
        </w:rPr>
        <w:t>.</w:t>
      </w:r>
    </w:p>
    <w:p w:rsidR="00590E18" w:rsidRDefault="00881752" w:rsidP="00590E18">
      <w:pPr>
        <w:pStyle w:val="Heading1"/>
      </w:pPr>
      <w:r>
        <w:t>Chapter 4</w:t>
      </w:r>
      <w:r w:rsidR="00590E18">
        <w:t>: SHADERS – UNDERSTANDING GPU’S LANGUAGE - 50 pages</w:t>
      </w:r>
    </w:p>
    <w:p w:rsidR="006A44D1" w:rsidRPr="0090599A" w:rsidRDefault="006A44D1" w:rsidP="006A44D1">
      <w:pPr>
        <w:pStyle w:val="Heading2"/>
      </w:pPr>
      <w:r>
        <w:t>Description</w:t>
      </w:r>
    </w:p>
    <w:p w:rsidR="006A44D1" w:rsidRPr="002A2D20" w:rsidRDefault="00BF0C41" w:rsidP="006A44D1">
      <w:pPr>
        <w:rPr>
          <w:i/>
        </w:rPr>
      </w:pPr>
      <w:r>
        <w:rPr>
          <w:i/>
        </w:rPr>
        <w:t xml:space="preserve">Chapter </w:t>
      </w:r>
      <w:r w:rsidR="00096ADA">
        <w:rPr>
          <w:i/>
        </w:rPr>
        <w:t>4</w:t>
      </w:r>
      <w:r w:rsidR="006A44D1" w:rsidRPr="0090599A">
        <w:rPr>
          <w:i/>
        </w:rPr>
        <w:t xml:space="preserve">, gives you an in-depth understanding on the shaders programming technique. It discusses various techniques that can </w:t>
      </w:r>
      <w:r w:rsidR="006A44D1">
        <w:rPr>
          <w:i/>
        </w:rPr>
        <w:t xml:space="preserve">be implemented using the vertex, </w:t>
      </w:r>
      <w:r w:rsidR="006A44D1" w:rsidRPr="0090599A">
        <w:rPr>
          <w:i/>
        </w:rPr>
        <w:t>fragment</w:t>
      </w:r>
      <w:r w:rsidR="006A44D1">
        <w:rPr>
          <w:i/>
        </w:rPr>
        <w:t xml:space="preserve">, compute, tessellation and geometry </w:t>
      </w:r>
      <w:r w:rsidR="006A44D1" w:rsidRPr="0090599A">
        <w:rPr>
          <w:i/>
        </w:rPr>
        <w:t>shader, revealing their capabilities.</w:t>
      </w:r>
      <w:r w:rsidR="006A44D1">
        <w:rPr>
          <w:i/>
        </w:rPr>
        <w:t xml:space="preserve"> Some of the example are reused to demonstrate the performance benchmark when implemented under different shaders.</w:t>
      </w:r>
      <w:r w:rsidR="004525BB">
        <w:rPr>
          <w:i/>
        </w:rPr>
        <w:t xml:space="preserve"> Apart from Vertex and Fragment shader this chapter would provide some detailed explanation to other shaders like compute, tessellation and geometry.</w:t>
      </w:r>
    </w:p>
    <w:p w:rsidR="006A44D1" w:rsidRDefault="006A44D1" w:rsidP="006A44D1">
      <w:pPr>
        <w:pStyle w:val="Heading2"/>
      </w:pPr>
      <w:r>
        <w:t>Level</w:t>
      </w:r>
    </w:p>
    <w:p w:rsidR="0015503F" w:rsidRDefault="0015503F" w:rsidP="0015503F">
      <w:pPr>
        <w:rPr>
          <w:i/>
        </w:rPr>
      </w:pPr>
      <w:r>
        <w:rPr>
          <w:i/>
        </w:rPr>
        <w:t>MEDIUM</w:t>
      </w:r>
    </w:p>
    <w:p w:rsidR="006A44D1" w:rsidRDefault="006A44D1" w:rsidP="006A44D1">
      <w:pPr>
        <w:pStyle w:val="Heading2"/>
      </w:pPr>
      <w:r>
        <w:t>Topics covered</w:t>
      </w:r>
    </w:p>
    <w:p w:rsidR="006A44D1" w:rsidRDefault="006A44D1" w:rsidP="006A44D1">
      <w:pPr>
        <w:pStyle w:val="ListParagraph"/>
        <w:numPr>
          <w:ilvl w:val="0"/>
          <w:numId w:val="29"/>
        </w:numPr>
        <w:rPr>
          <w:i/>
        </w:rPr>
      </w:pPr>
      <w:r w:rsidRPr="00855049">
        <w:rPr>
          <w:i/>
        </w:rPr>
        <w:t>Vertex Shader</w:t>
      </w:r>
      <w:r w:rsidR="002E4E18">
        <w:rPr>
          <w:i/>
        </w:rPr>
        <w:t xml:space="preserve"> (3 pages)</w:t>
      </w:r>
    </w:p>
    <w:p w:rsidR="006A44D1" w:rsidRPr="00FC67E3" w:rsidRDefault="006A44D1" w:rsidP="006A44D1">
      <w:pPr>
        <w:pStyle w:val="ListParagraph"/>
        <w:numPr>
          <w:ilvl w:val="1"/>
          <w:numId w:val="29"/>
        </w:numPr>
        <w:rPr>
          <w:i/>
        </w:rPr>
      </w:pPr>
      <w:r w:rsidRPr="00855049">
        <w:rPr>
          <w:i/>
        </w:rPr>
        <w:t>Implementing the wobble and ripple effect</w:t>
      </w:r>
    </w:p>
    <w:p w:rsidR="006A44D1" w:rsidRDefault="006A44D1" w:rsidP="006A44D1">
      <w:pPr>
        <w:pStyle w:val="ListParagraph"/>
        <w:numPr>
          <w:ilvl w:val="0"/>
          <w:numId w:val="29"/>
        </w:numPr>
        <w:rPr>
          <w:i/>
        </w:rPr>
      </w:pPr>
      <w:r w:rsidRPr="00855049">
        <w:rPr>
          <w:i/>
        </w:rPr>
        <w:t>Fragment Shader</w:t>
      </w:r>
      <w:r w:rsidR="002E4E18">
        <w:rPr>
          <w:i/>
        </w:rPr>
        <w:t xml:space="preserve"> (3 pages)</w:t>
      </w:r>
    </w:p>
    <w:p w:rsidR="006A44D1" w:rsidRDefault="006A44D1" w:rsidP="006A44D1">
      <w:pPr>
        <w:pStyle w:val="ListParagraph"/>
        <w:numPr>
          <w:ilvl w:val="1"/>
          <w:numId w:val="29"/>
        </w:numPr>
        <w:rPr>
          <w:i/>
        </w:rPr>
      </w:pPr>
      <w:r>
        <w:rPr>
          <w:i/>
        </w:rPr>
        <w:t>Blur, Edge detection.</w:t>
      </w:r>
    </w:p>
    <w:p w:rsidR="006A44D1" w:rsidRDefault="006A44D1" w:rsidP="006A44D1">
      <w:pPr>
        <w:pStyle w:val="ListParagraph"/>
        <w:numPr>
          <w:ilvl w:val="0"/>
          <w:numId w:val="29"/>
        </w:numPr>
        <w:rPr>
          <w:i/>
        </w:rPr>
      </w:pPr>
      <w:r w:rsidRPr="00855049">
        <w:rPr>
          <w:i/>
        </w:rPr>
        <w:t>Tessellation Shader</w:t>
      </w:r>
      <w:r w:rsidR="002E4E18">
        <w:rPr>
          <w:i/>
        </w:rPr>
        <w:t xml:space="preserve"> (5 pages)</w:t>
      </w:r>
    </w:p>
    <w:p w:rsidR="006A44D1" w:rsidRPr="00447A31" w:rsidRDefault="006A44D1" w:rsidP="006A44D1">
      <w:pPr>
        <w:pStyle w:val="ListParagraph"/>
        <w:numPr>
          <w:ilvl w:val="1"/>
          <w:numId w:val="29"/>
        </w:numPr>
        <w:rPr>
          <w:i/>
        </w:rPr>
      </w:pPr>
      <w:r>
        <w:rPr>
          <w:i/>
        </w:rPr>
        <w:t xml:space="preserve">Example showing </w:t>
      </w:r>
      <w:r>
        <w:rPr>
          <w:i/>
          <w:lang w:val="en-GB"/>
        </w:rPr>
        <w:t>terrain mesh tessellation based on camera distance from terrain.</w:t>
      </w:r>
    </w:p>
    <w:p w:rsidR="00483AFA" w:rsidRDefault="00910F5E" w:rsidP="00483AFA">
      <w:pPr>
        <w:pStyle w:val="ListParagraph"/>
        <w:numPr>
          <w:ilvl w:val="0"/>
          <w:numId w:val="29"/>
        </w:numPr>
        <w:rPr>
          <w:i/>
        </w:rPr>
      </w:pPr>
      <w:r>
        <w:rPr>
          <w:i/>
        </w:rPr>
        <w:t>Compute Shader: This chapter requires introduction to compute in general</w:t>
      </w:r>
      <w:r w:rsidR="00801FC0">
        <w:rPr>
          <w:i/>
        </w:rPr>
        <w:t>.</w:t>
      </w:r>
      <w:r w:rsidR="00920FF1">
        <w:rPr>
          <w:i/>
        </w:rPr>
        <w:t xml:space="preserve"> Like threads, grid, local and global grid index.</w:t>
      </w:r>
      <w:r>
        <w:rPr>
          <w:i/>
        </w:rPr>
        <w:t xml:space="preserve"> </w:t>
      </w:r>
      <w:r w:rsidR="002E4E18">
        <w:rPr>
          <w:i/>
        </w:rPr>
        <w:t>(15-20</w:t>
      </w:r>
      <w:r w:rsidR="006A2F41">
        <w:rPr>
          <w:i/>
        </w:rPr>
        <w:t xml:space="preserve"> pages</w:t>
      </w:r>
      <w:r w:rsidR="002E4E18">
        <w:rPr>
          <w:i/>
        </w:rPr>
        <w:t>)</w:t>
      </w:r>
    </w:p>
    <w:p w:rsidR="006A2F41" w:rsidRPr="006A2F41" w:rsidRDefault="006A2F41" w:rsidP="006A2F41">
      <w:pPr>
        <w:pStyle w:val="ListParagraph"/>
        <w:rPr>
          <w:b/>
          <w:i/>
        </w:rPr>
      </w:pPr>
      <w:r w:rsidRPr="006A2F41">
        <w:rPr>
          <w:b/>
          <w:i/>
        </w:rPr>
        <w:t>Note: This shader is highly important as it can do many things that other shader can do. Also, compute is the crux of Vulkan the makes it different of older APIs. We tried in the chapter to build several example to reach all different aspect of this shader.</w:t>
      </w:r>
    </w:p>
    <w:p w:rsidR="00910F5E" w:rsidRPr="00483AFA" w:rsidRDefault="00910F5E" w:rsidP="00483AFA">
      <w:pPr>
        <w:pStyle w:val="ListParagraph"/>
        <w:numPr>
          <w:ilvl w:val="1"/>
          <w:numId w:val="29"/>
        </w:numPr>
        <w:rPr>
          <w:i/>
        </w:rPr>
      </w:pPr>
      <w:r w:rsidRPr="00483AFA">
        <w:rPr>
          <w:i/>
        </w:rPr>
        <w:t>Building you first compute pipeline with simple example</w:t>
      </w:r>
    </w:p>
    <w:p w:rsidR="00910F5E" w:rsidRDefault="00910F5E" w:rsidP="00483AFA">
      <w:pPr>
        <w:pStyle w:val="ListParagraph"/>
        <w:numPr>
          <w:ilvl w:val="2"/>
          <w:numId w:val="29"/>
        </w:numPr>
        <w:rPr>
          <w:i/>
        </w:rPr>
      </w:pPr>
      <w:r>
        <w:rPr>
          <w:i/>
        </w:rPr>
        <w:t>Simple buffer copy example showing the GPU bandwidth</w:t>
      </w:r>
    </w:p>
    <w:p w:rsidR="00910F5E" w:rsidRPr="00910F5E" w:rsidRDefault="00910F5E" w:rsidP="00910F5E">
      <w:pPr>
        <w:pStyle w:val="ListParagraph"/>
        <w:numPr>
          <w:ilvl w:val="1"/>
          <w:numId w:val="29"/>
        </w:numPr>
        <w:rPr>
          <w:i/>
        </w:rPr>
      </w:pPr>
      <w:r>
        <w:rPr>
          <w:i/>
        </w:rPr>
        <w:lastRenderedPageBreak/>
        <w:t>Another simple Pixelate example showing how to use learning buffer memory to pixelate and present using optimal texture on compute shader.</w:t>
      </w:r>
    </w:p>
    <w:p w:rsidR="00851E77" w:rsidRDefault="006A44D1" w:rsidP="006A44D1">
      <w:pPr>
        <w:pStyle w:val="ListParagraph"/>
        <w:numPr>
          <w:ilvl w:val="1"/>
          <w:numId w:val="29"/>
        </w:numPr>
        <w:rPr>
          <w:i/>
        </w:rPr>
      </w:pPr>
      <w:r>
        <w:rPr>
          <w:i/>
        </w:rPr>
        <w:t>Image processing with compute shader – Blur, Edge detection</w:t>
      </w:r>
    </w:p>
    <w:p w:rsidR="006A44D1" w:rsidRDefault="006A44D1" w:rsidP="00851E77">
      <w:pPr>
        <w:pStyle w:val="ListParagraph"/>
        <w:numPr>
          <w:ilvl w:val="1"/>
          <w:numId w:val="29"/>
        </w:numPr>
        <w:rPr>
          <w:i/>
        </w:rPr>
      </w:pPr>
      <w:r>
        <w:rPr>
          <w:i/>
        </w:rPr>
        <w:t>Ripple and wobble effect etc.</w:t>
      </w:r>
      <w:r w:rsidR="00851E77">
        <w:rPr>
          <w:i/>
        </w:rPr>
        <w:t xml:space="preserve"> </w:t>
      </w:r>
      <w:r w:rsidRPr="00851E77">
        <w:rPr>
          <w:i/>
        </w:rPr>
        <w:t>Height map</w:t>
      </w:r>
      <w:r w:rsidR="00851E77">
        <w:rPr>
          <w:i/>
        </w:rPr>
        <w:t xml:space="preserve"> examples</w:t>
      </w:r>
    </w:p>
    <w:p w:rsidR="00363581" w:rsidRPr="00851E77" w:rsidRDefault="00363581" w:rsidP="00851E77">
      <w:pPr>
        <w:pStyle w:val="ListParagraph"/>
        <w:numPr>
          <w:ilvl w:val="1"/>
          <w:numId w:val="29"/>
        </w:numPr>
        <w:rPr>
          <w:i/>
        </w:rPr>
      </w:pPr>
      <w:r>
        <w:rPr>
          <w:i/>
        </w:rPr>
        <w:t>Compute shade based ray tracing example</w:t>
      </w:r>
    </w:p>
    <w:p w:rsidR="006A44D1" w:rsidRDefault="006A44D1" w:rsidP="006A44D1">
      <w:pPr>
        <w:pStyle w:val="ListParagraph"/>
        <w:numPr>
          <w:ilvl w:val="0"/>
          <w:numId w:val="29"/>
        </w:numPr>
        <w:rPr>
          <w:i/>
        </w:rPr>
      </w:pPr>
      <w:r w:rsidRPr="00855049">
        <w:rPr>
          <w:i/>
        </w:rPr>
        <w:t>Geometry Shader</w:t>
      </w:r>
      <w:r w:rsidR="002E4E18">
        <w:rPr>
          <w:i/>
        </w:rPr>
        <w:t xml:space="preserve"> (3)</w:t>
      </w:r>
    </w:p>
    <w:p w:rsidR="006A44D1" w:rsidRPr="008C0F7D" w:rsidRDefault="006A44D1" w:rsidP="006A44D1">
      <w:pPr>
        <w:pStyle w:val="ListParagraph"/>
        <w:numPr>
          <w:ilvl w:val="1"/>
          <w:numId w:val="29"/>
        </w:numPr>
        <w:rPr>
          <w:i/>
        </w:rPr>
      </w:pPr>
      <w:r>
        <w:rPr>
          <w:i/>
        </w:rPr>
        <w:t>Producing normal of complex geometry with geometry shader</w:t>
      </w:r>
    </w:p>
    <w:p w:rsidR="006A44D1" w:rsidRDefault="006A44D1" w:rsidP="006A44D1">
      <w:pPr>
        <w:pStyle w:val="Heading2"/>
      </w:pPr>
      <w:r>
        <w:t>Skills learned</w:t>
      </w:r>
    </w:p>
    <w:p w:rsidR="006A44D1" w:rsidRDefault="006A44D1" w:rsidP="006A44D1">
      <w:pPr>
        <w:pStyle w:val="ListParagraph"/>
        <w:numPr>
          <w:ilvl w:val="0"/>
          <w:numId w:val="30"/>
        </w:numPr>
        <w:rPr>
          <w:i/>
        </w:rPr>
      </w:pPr>
      <w:r>
        <w:rPr>
          <w:i/>
        </w:rPr>
        <w:t xml:space="preserve">Implementing and understanding </w:t>
      </w:r>
      <w:r w:rsidRPr="00855049">
        <w:rPr>
          <w:i/>
        </w:rPr>
        <w:t>Vertex Shader</w:t>
      </w:r>
    </w:p>
    <w:p w:rsidR="006A44D1" w:rsidRDefault="006A44D1" w:rsidP="006A44D1">
      <w:pPr>
        <w:pStyle w:val="ListParagraph"/>
        <w:numPr>
          <w:ilvl w:val="0"/>
          <w:numId w:val="30"/>
        </w:numPr>
        <w:rPr>
          <w:i/>
        </w:rPr>
      </w:pPr>
      <w:r>
        <w:rPr>
          <w:i/>
        </w:rPr>
        <w:t xml:space="preserve">Implementing and understanding </w:t>
      </w:r>
      <w:r w:rsidRPr="00855049">
        <w:rPr>
          <w:i/>
        </w:rPr>
        <w:t>Fragment Shader</w:t>
      </w:r>
    </w:p>
    <w:p w:rsidR="006A44D1" w:rsidRDefault="006A44D1" w:rsidP="006A44D1">
      <w:pPr>
        <w:pStyle w:val="ListParagraph"/>
        <w:numPr>
          <w:ilvl w:val="0"/>
          <w:numId w:val="30"/>
        </w:numPr>
        <w:rPr>
          <w:i/>
        </w:rPr>
      </w:pPr>
      <w:r>
        <w:rPr>
          <w:i/>
        </w:rPr>
        <w:t xml:space="preserve">Implementing and understanding </w:t>
      </w:r>
      <w:r w:rsidRPr="00855049">
        <w:rPr>
          <w:i/>
        </w:rPr>
        <w:t>Tessellation Shader</w:t>
      </w:r>
    </w:p>
    <w:p w:rsidR="006A44D1" w:rsidRDefault="006A44D1" w:rsidP="006A44D1">
      <w:pPr>
        <w:pStyle w:val="ListParagraph"/>
        <w:numPr>
          <w:ilvl w:val="0"/>
          <w:numId w:val="30"/>
        </w:numPr>
        <w:rPr>
          <w:i/>
        </w:rPr>
      </w:pPr>
      <w:r>
        <w:rPr>
          <w:i/>
        </w:rPr>
        <w:t xml:space="preserve">Implementing and understanding </w:t>
      </w:r>
      <w:r w:rsidRPr="00855049">
        <w:rPr>
          <w:i/>
        </w:rPr>
        <w:t xml:space="preserve">Compute Shader </w:t>
      </w:r>
    </w:p>
    <w:p w:rsidR="00BB2452" w:rsidRDefault="006A44D1" w:rsidP="0090074C">
      <w:pPr>
        <w:pStyle w:val="ListParagraph"/>
        <w:numPr>
          <w:ilvl w:val="0"/>
          <w:numId w:val="30"/>
        </w:numPr>
        <w:rPr>
          <w:i/>
        </w:rPr>
      </w:pPr>
      <w:r>
        <w:rPr>
          <w:i/>
        </w:rPr>
        <w:t xml:space="preserve">Implementing and understanding </w:t>
      </w:r>
      <w:r w:rsidRPr="00855049">
        <w:rPr>
          <w:i/>
        </w:rPr>
        <w:t>Geometry Shader</w:t>
      </w:r>
    </w:p>
    <w:p w:rsidR="009050C9" w:rsidRDefault="00881752" w:rsidP="009050C9">
      <w:pPr>
        <w:pStyle w:val="Heading1"/>
      </w:pPr>
      <w:r>
        <w:t>Chapter 5</w:t>
      </w:r>
      <w:r w:rsidR="001F1CC7">
        <w:t>: SCENE GRAPH – 6</w:t>
      </w:r>
      <w:r w:rsidR="009050C9">
        <w:t>0 Pages</w:t>
      </w:r>
    </w:p>
    <w:p w:rsidR="009050C9" w:rsidRDefault="009050C9" w:rsidP="009050C9">
      <w:pPr>
        <w:pStyle w:val="Heading2"/>
      </w:pPr>
      <w:r>
        <w:t>Description</w:t>
      </w:r>
    </w:p>
    <w:p w:rsidR="009050C9" w:rsidRPr="002A2D20" w:rsidRDefault="00A94AA0" w:rsidP="009050C9">
      <w:pPr>
        <w:rPr>
          <w:i/>
        </w:rPr>
      </w:pPr>
      <w:r>
        <w:rPr>
          <w:i/>
        </w:rPr>
        <w:t>Chapter 5</w:t>
      </w:r>
      <w:r w:rsidR="009050C9" w:rsidRPr="003061C5">
        <w:rPr>
          <w:i/>
        </w:rPr>
        <w:t>, introduces a scene g</w:t>
      </w:r>
      <w:r w:rsidR="009050C9">
        <w:rPr>
          <w:i/>
        </w:rPr>
        <w:t>raph paradigm that allows to</w:t>
      </w:r>
      <w:r w:rsidR="009050C9" w:rsidRPr="003061C5">
        <w:rPr>
          <w:i/>
        </w:rPr>
        <w:t xml:space="preserve"> program and manage complex scenes efficiently. This chapter will help you create a small architecture that allows you to manage multiple scenes. Each scene consists of multiple lights, cameras, and models.</w:t>
      </w:r>
      <w:r w:rsidR="008B6041">
        <w:rPr>
          <w:i/>
        </w:rPr>
        <w:t xml:space="preserve"> This chapter implements a small project where it render a</w:t>
      </w:r>
      <w:r w:rsidR="009805B4">
        <w:rPr>
          <w:i/>
        </w:rPr>
        <w:t>n</w:t>
      </w:r>
      <w:r w:rsidR="008B6041">
        <w:rPr>
          <w:i/>
        </w:rPr>
        <w:t xml:space="preserve"> animating 3D mesh object with proper light, camera, reflection and refraction. The statistics of the scene is rendering on the overlay using fonts.</w:t>
      </w:r>
    </w:p>
    <w:p w:rsidR="009050C9" w:rsidRDefault="009050C9" w:rsidP="009050C9">
      <w:pPr>
        <w:pStyle w:val="Heading2"/>
      </w:pPr>
      <w:r>
        <w:t>Level</w:t>
      </w:r>
    </w:p>
    <w:p w:rsidR="009050C9" w:rsidRPr="00A83DD5" w:rsidRDefault="009050C9" w:rsidP="009050C9">
      <w:pPr>
        <w:rPr>
          <w:i/>
        </w:rPr>
      </w:pPr>
      <w:r>
        <w:rPr>
          <w:i/>
        </w:rPr>
        <w:t>MEDIUM</w:t>
      </w:r>
    </w:p>
    <w:p w:rsidR="009050C9" w:rsidRDefault="009050C9" w:rsidP="009050C9">
      <w:pPr>
        <w:pStyle w:val="Heading2"/>
      </w:pPr>
      <w:r>
        <w:t>Topics covered</w:t>
      </w:r>
    </w:p>
    <w:p w:rsidR="009050C9" w:rsidRPr="001E2E42" w:rsidRDefault="009050C9" w:rsidP="001E2E42">
      <w:pPr>
        <w:pStyle w:val="ListParagraph"/>
        <w:numPr>
          <w:ilvl w:val="0"/>
          <w:numId w:val="31"/>
        </w:numPr>
        <w:rPr>
          <w:i/>
        </w:rPr>
      </w:pPr>
      <w:r>
        <w:rPr>
          <w:i/>
        </w:rPr>
        <w:t>Managing scene with Scene-Graph</w:t>
      </w:r>
      <w:r w:rsidR="001E2E42">
        <w:rPr>
          <w:i/>
        </w:rPr>
        <w:t xml:space="preserve"> and </w:t>
      </w:r>
      <w:r w:rsidRPr="001E2E42">
        <w:rPr>
          <w:i/>
        </w:rPr>
        <w:t>Transformation graph</w:t>
      </w:r>
      <w:r w:rsidR="00550016" w:rsidRPr="001E2E42">
        <w:rPr>
          <w:i/>
        </w:rPr>
        <w:t xml:space="preserve"> (</w:t>
      </w:r>
      <w:r w:rsidR="00AA3DE2">
        <w:rPr>
          <w:i/>
        </w:rPr>
        <w:t>4</w:t>
      </w:r>
      <w:r w:rsidR="00550016" w:rsidRPr="001E2E42">
        <w:rPr>
          <w:i/>
        </w:rPr>
        <w:t>)</w:t>
      </w:r>
    </w:p>
    <w:p w:rsidR="009050C9" w:rsidRDefault="009050C9" w:rsidP="009050C9">
      <w:pPr>
        <w:pStyle w:val="ListParagraph"/>
        <w:numPr>
          <w:ilvl w:val="0"/>
          <w:numId w:val="31"/>
        </w:numPr>
        <w:rPr>
          <w:i/>
        </w:rPr>
      </w:pPr>
      <w:r>
        <w:rPr>
          <w:i/>
        </w:rPr>
        <w:t>Implementing orthographic and perspective scene views.</w:t>
      </w:r>
      <w:r w:rsidR="00550016">
        <w:rPr>
          <w:i/>
        </w:rPr>
        <w:t xml:space="preserve"> (</w:t>
      </w:r>
      <w:r w:rsidR="005E6E8F">
        <w:rPr>
          <w:i/>
        </w:rPr>
        <w:t>3</w:t>
      </w:r>
      <w:r w:rsidR="00550016">
        <w:rPr>
          <w:i/>
        </w:rPr>
        <w:t>)</w:t>
      </w:r>
    </w:p>
    <w:p w:rsidR="00122355" w:rsidRPr="00122355" w:rsidRDefault="00A70ED1" w:rsidP="009050C9">
      <w:pPr>
        <w:pStyle w:val="ListParagraph"/>
        <w:numPr>
          <w:ilvl w:val="0"/>
          <w:numId w:val="31"/>
        </w:numPr>
        <w:rPr>
          <w:i/>
        </w:rPr>
      </w:pPr>
      <w:r>
        <w:rPr>
          <w:i/>
          <w:lang w:val="en-GB"/>
        </w:rPr>
        <w:t xml:space="preserve">How to implement </w:t>
      </w:r>
      <w:r w:rsidR="00122355">
        <w:rPr>
          <w:i/>
          <w:lang w:val="en-GB"/>
        </w:rPr>
        <w:t>R</w:t>
      </w:r>
      <w:r w:rsidR="00122355">
        <w:rPr>
          <w:i/>
          <w:lang w:val="en-GB"/>
        </w:rPr>
        <w:t>eflect and refraction mapping(Vulkan)</w:t>
      </w:r>
      <w:r w:rsidR="00550016">
        <w:rPr>
          <w:i/>
          <w:lang w:val="en-GB"/>
        </w:rPr>
        <w:t xml:space="preserve"> (</w:t>
      </w:r>
      <w:r w:rsidR="001F1CC7">
        <w:rPr>
          <w:i/>
          <w:lang w:val="en-GB"/>
        </w:rPr>
        <w:t>6</w:t>
      </w:r>
      <w:r w:rsidR="00550016">
        <w:rPr>
          <w:i/>
          <w:lang w:val="en-GB"/>
        </w:rPr>
        <w:t>)</w:t>
      </w:r>
    </w:p>
    <w:p w:rsidR="00122355" w:rsidRDefault="00257A89" w:rsidP="009050C9">
      <w:pPr>
        <w:pStyle w:val="ListParagraph"/>
        <w:numPr>
          <w:ilvl w:val="0"/>
          <w:numId w:val="31"/>
        </w:numPr>
        <w:rPr>
          <w:i/>
        </w:rPr>
      </w:pPr>
      <w:r>
        <w:rPr>
          <w:i/>
          <w:lang w:val="en-GB"/>
        </w:rPr>
        <w:t>How to s</w:t>
      </w:r>
      <w:r w:rsidR="00122355">
        <w:rPr>
          <w:i/>
          <w:lang w:val="en-GB"/>
        </w:rPr>
        <w:t>how overlays</w:t>
      </w:r>
      <w:r w:rsidR="003E0B34">
        <w:rPr>
          <w:i/>
          <w:lang w:val="en-GB"/>
        </w:rPr>
        <w:t xml:space="preserve"> over</w:t>
      </w:r>
      <w:r>
        <w:rPr>
          <w:i/>
          <w:lang w:val="en-GB"/>
        </w:rPr>
        <w:t xml:space="preserve"> 3D rendering scene.</w:t>
      </w:r>
      <w:r w:rsidR="00550016">
        <w:rPr>
          <w:i/>
          <w:lang w:val="en-GB"/>
        </w:rPr>
        <w:t xml:space="preserve"> (</w:t>
      </w:r>
      <w:r w:rsidR="0039543F">
        <w:rPr>
          <w:i/>
          <w:lang w:val="en-GB"/>
        </w:rPr>
        <w:t>5</w:t>
      </w:r>
      <w:r w:rsidR="00550016">
        <w:rPr>
          <w:i/>
          <w:lang w:val="en-GB"/>
        </w:rPr>
        <w:t>)</w:t>
      </w:r>
    </w:p>
    <w:p w:rsidR="009050C9" w:rsidRPr="001E5293" w:rsidRDefault="000D5054" w:rsidP="009050C9">
      <w:pPr>
        <w:pStyle w:val="ListParagraph"/>
        <w:numPr>
          <w:ilvl w:val="0"/>
          <w:numId w:val="31"/>
        </w:numPr>
        <w:rPr>
          <w:i/>
        </w:rPr>
      </w:pPr>
      <w:r>
        <w:rPr>
          <w:i/>
        </w:rPr>
        <w:t xml:space="preserve">How to select 3D objects - </w:t>
      </w:r>
      <w:r w:rsidR="009050C9">
        <w:rPr>
          <w:i/>
        </w:rPr>
        <w:t>Ray-trace object intersection</w:t>
      </w:r>
      <w:r w:rsidR="00550016">
        <w:rPr>
          <w:i/>
        </w:rPr>
        <w:t xml:space="preserve"> (</w:t>
      </w:r>
      <w:r w:rsidR="001F1CC7">
        <w:rPr>
          <w:i/>
        </w:rPr>
        <w:t>5</w:t>
      </w:r>
      <w:r w:rsidR="00550016">
        <w:rPr>
          <w:i/>
        </w:rPr>
        <w:t>)</w:t>
      </w:r>
    </w:p>
    <w:p w:rsidR="00075369" w:rsidRDefault="009050C9" w:rsidP="00075369">
      <w:pPr>
        <w:pStyle w:val="ListParagraph"/>
        <w:numPr>
          <w:ilvl w:val="0"/>
          <w:numId w:val="31"/>
        </w:numPr>
        <w:rPr>
          <w:i/>
        </w:rPr>
      </w:pPr>
      <w:r>
        <w:rPr>
          <w:i/>
        </w:rPr>
        <w:t xml:space="preserve">Implement multiple view ports </w:t>
      </w:r>
      <w:r w:rsidR="005F6CBC">
        <w:rPr>
          <w:i/>
        </w:rPr>
        <w:t>in Vulkan</w:t>
      </w:r>
      <w:r w:rsidR="00550016">
        <w:rPr>
          <w:i/>
        </w:rPr>
        <w:t xml:space="preserve"> (</w:t>
      </w:r>
      <w:r w:rsidR="001F1CC7">
        <w:rPr>
          <w:i/>
        </w:rPr>
        <w:t>5</w:t>
      </w:r>
      <w:r w:rsidR="00550016">
        <w:rPr>
          <w:i/>
        </w:rPr>
        <w:t>)</w:t>
      </w:r>
    </w:p>
    <w:p w:rsidR="00C0084E" w:rsidRPr="00C0084E" w:rsidRDefault="00075369" w:rsidP="00075369">
      <w:pPr>
        <w:pStyle w:val="ListParagraph"/>
        <w:numPr>
          <w:ilvl w:val="0"/>
          <w:numId w:val="31"/>
        </w:numPr>
        <w:rPr>
          <w:i/>
        </w:rPr>
      </w:pPr>
      <w:r w:rsidRPr="00075369">
        <w:rPr>
          <w:i/>
          <w:lang w:val="en-GB"/>
        </w:rPr>
        <w:t>Anti-</w:t>
      </w:r>
      <w:r w:rsidR="00C0084E" w:rsidRPr="00075369">
        <w:rPr>
          <w:i/>
          <w:lang w:val="en-GB"/>
        </w:rPr>
        <w:t>aliasing</w:t>
      </w:r>
      <w:r w:rsidRPr="00075369">
        <w:rPr>
          <w:i/>
          <w:lang w:val="en-GB"/>
        </w:rPr>
        <w:t xml:space="preserve"> technique </w:t>
      </w:r>
      <w:r w:rsidR="00C0084E">
        <w:rPr>
          <w:i/>
          <w:lang w:val="en-GB"/>
        </w:rPr>
        <w:t xml:space="preserve">with </w:t>
      </w:r>
      <w:r w:rsidR="000948A8">
        <w:rPr>
          <w:i/>
          <w:lang w:val="en-GB"/>
        </w:rPr>
        <w:t>(</w:t>
      </w:r>
      <w:r w:rsidR="001F1CC7">
        <w:rPr>
          <w:i/>
          <w:lang w:val="en-GB"/>
        </w:rPr>
        <w:t>10</w:t>
      </w:r>
      <w:r w:rsidR="000948A8">
        <w:rPr>
          <w:i/>
          <w:lang w:val="en-GB"/>
        </w:rPr>
        <w:t>)</w:t>
      </w:r>
    </w:p>
    <w:p w:rsidR="00C0084E" w:rsidRPr="00C0084E" w:rsidRDefault="00C0084E" w:rsidP="00C0084E">
      <w:pPr>
        <w:pStyle w:val="ListParagraph"/>
        <w:numPr>
          <w:ilvl w:val="1"/>
          <w:numId w:val="31"/>
        </w:numPr>
        <w:rPr>
          <w:i/>
        </w:rPr>
      </w:pPr>
      <w:r>
        <w:rPr>
          <w:i/>
          <w:lang w:val="en-GB"/>
        </w:rPr>
        <w:t>MSAA enabled</w:t>
      </w:r>
    </w:p>
    <w:p w:rsidR="00C0084E" w:rsidRPr="00C0084E" w:rsidRDefault="009F6C83" w:rsidP="00C0084E">
      <w:pPr>
        <w:pStyle w:val="ListParagraph"/>
        <w:numPr>
          <w:ilvl w:val="1"/>
          <w:numId w:val="31"/>
        </w:numPr>
        <w:rPr>
          <w:i/>
        </w:rPr>
      </w:pPr>
      <w:r>
        <w:rPr>
          <w:i/>
          <w:lang w:val="en-GB"/>
        </w:rPr>
        <w:t xml:space="preserve">Introduction to </w:t>
      </w:r>
      <w:r w:rsidR="00075369" w:rsidRPr="00C0084E">
        <w:rPr>
          <w:i/>
          <w:lang w:val="en-GB"/>
        </w:rPr>
        <w:t xml:space="preserve">FXAA </w:t>
      </w:r>
      <w:r>
        <w:rPr>
          <w:i/>
          <w:lang w:val="en-GB"/>
        </w:rPr>
        <w:t>and implementation</w:t>
      </w:r>
      <w:r w:rsidR="007422F6">
        <w:rPr>
          <w:i/>
          <w:lang w:val="en-GB"/>
        </w:rPr>
        <w:t xml:space="preserve"> in Vulkan</w:t>
      </w:r>
    </w:p>
    <w:p w:rsidR="008B5173" w:rsidRDefault="007422F6" w:rsidP="008B5173">
      <w:pPr>
        <w:pStyle w:val="ListParagraph"/>
        <w:numPr>
          <w:ilvl w:val="1"/>
          <w:numId w:val="31"/>
        </w:numPr>
        <w:rPr>
          <w:i/>
        </w:rPr>
      </w:pPr>
      <w:r>
        <w:rPr>
          <w:i/>
        </w:rPr>
        <w:t>Multiple sample frame buffer in Vulkan</w:t>
      </w:r>
    </w:p>
    <w:p w:rsidR="00D171E3" w:rsidRDefault="001C5407" w:rsidP="00D171E3">
      <w:pPr>
        <w:pStyle w:val="ListParagraph"/>
        <w:numPr>
          <w:ilvl w:val="0"/>
          <w:numId w:val="31"/>
        </w:numPr>
        <w:rPr>
          <w:i/>
        </w:rPr>
      </w:pPr>
      <w:r>
        <w:rPr>
          <w:i/>
        </w:rPr>
        <w:t>Skeleton animation</w:t>
      </w:r>
      <w:r w:rsidR="000948A8">
        <w:rPr>
          <w:i/>
        </w:rPr>
        <w:t xml:space="preserve"> (</w:t>
      </w:r>
      <w:r w:rsidR="001F1CC7">
        <w:rPr>
          <w:i/>
        </w:rPr>
        <w:t>10</w:t>
      </w:r>
      <w:r w:rsidR="000948A8">
        <w:rPr>
          <w:i/>
        </w:rPr>
        <w:t>)</w:t>
      </w:r>
    </w:p>
    <w:p w:rsidR="001F3AA5" w:rsidRPr="008B5173" w:rsidRDefault="00EF3041" w:rsidP="00D171E3">
      <w:pPr>
        <w:pStyle w:val="ListParagraph"/>
        <w:numPr>
          <w:ilvl w:val="0"/>
          <w:numId w:val="31"/>
        </w:numPr>
        <w:rPr>
          <w:i/>
        </w:rPr>
      </w:pPr>
      <w:r>
        <w:rPr>
          <w:i/>
        </w:rPr>
        <w:t>Adding shadows</w:t>
      </w:r>
      <w:r w:rsidR="000948A8">
        <w:rPr>
          <w:i/>
        </w:rPr>
        <w:t xml:space="preserve"> (</w:t>
      </w:r>
      <w:r w:rsidR="001F1CC7">
        <w:rPr>
          <w:i/>
        </w:rPr>
        <w:t>6</w:t>
      </w:r>
      <w:r w:rsidR="000948A8">
        <w:rPr>
          <w:i/>
        </w:rPr>
        <w:t>)</w:t>
      </w:r>
    </w:p>
    <w:p w:rsidR="009050C9" w:rsidRDefault="009050C9" w:rsidP="009050C9">
      <w:pPr>
        <w:pStyle w:val="Heading2"/>
      </w:pPr>
      <w:r>
        <w:t>Skills learned</w:t>
      </w:r>
    </w:p>
    <w:p w:rsidR="009050C9" w:rsidRDefault="009050C9" w:rsidP="009050C9">
      <w:pPr>
        <w:pStyle w:val="ListParagraph"/>
        <w:numPr>
          <w:ilvl w:val="0"/>
          <w:numId w:val="30"/>
        </w:numPr>
        <w:rPr>
          <w:i/>
        </w:rPr>
      </w:pPr>
      <w:r>
        <w:rPr>
          <w:i/>
        </w:rPr>
        <w:t>Understanding Scene-Graphics technique to manage complex scene.</w:t>
      </w:r>
    </w:p>
    <w:p w:rsidR="009050C9" w:rsidRDefault="007E5411" w:rsidP="009050C9">
      <w:pPr>
        <w:pStyle w:val="ListParagraph"/>
        <w:numPr>
          <w:ilvl w:val="0"/>
          <w:numId w:val="30"/>
        </w:numPr>
        <w:rPr>
          <w:i/>
        </w:rPr>
      </w:pPr>
      <w:r>
        <w:rPr>
          <w:i/>
        </w:rPr>
        <w:t>Managing camera under multiple viewports</w:t>
      </w:r>
    </w:p>
    <w:p w:rsidR="009050C9" w:rsidRDefault="009050C9" w:rsidP="009050C9">
      <w:pPr>
        <w:pStyle w:val="ListParagraph"/>
        <w:numPr>
          <w:ilvl w:val="0"/>
          <w:numId w:val="30"/>
        </w:numPr>
        <w:rPr>
          <w:i/>
        </w:rPr>
      </w:pPr>
      <w:r>
        <w:rPr>
          <w:i/>
        </w:rPr>
        <w:t>Learning how to pick objects</w:t>
      </w:r>
    </w:p>
    <w:p w:rsidR="00405214" w:rsidRDefault="003E6C30" w:rsidP="00405214">
      <w:pPr>
        <w:pStyle w:val="ListParagraph"/>
        <w:numPr>
          <w:ilvl w:val="0"/>
          <w:numId w:val="30"/>
        </w:numPr>
        <w:rPr>
          <w:i/>
        </w:rPr>
      </w:pPr>
      <w:r>
        <w:rPr>
          <w:i/>
        </w:rPr>
        <w:t>Reflect and refraction</w:t>
      </w:r>
    </w:p>
    <w:p w:rsidR="009050C9" w:rsidRDefault="00405214" w:rsidP="00405214">
      <w:pPr>
        <w:pStyle w:val="ListParagraph"/>
        <w:numPr>
          <w:ilvl w:val="0"/>
          <w:numId w:val="30"/>
        </w:numPr>
        <w:rPr>
          <w:i/>
        </w:rPr>
      </w:pPr>
      <w:r>
        <w:rPr>
          <w:i/>
        </w:rPr>
        <w:t>Light and shadows</w:t>
      </w:r>
    </w:p>
    <w:p w:rsidR="00806D98" w:rsidRPr="004B04AC" w:rsidRDefault="00B343CD" w:rsidP="009050C9">
      <w:pPr>
        <w:pStyle w:val="ListParagraph"/>
        <w:numPr>
          <w:ilvl w:val="0"/>
          <w:numId w:val="30"/>
        </w:numPr>
        <w:rPr>
          <w:i/>
        </w:rPr>
      </w:pPr>
      <w:r>
        <w:rPr>
          <w:i/>
        </w:rPr>
        <w:t xml:space="preserve">Implementing </w:t>
      </w:r>
      <w:r w:rsidR="0059304D">
        <w:rPr>
          <w:i/>
        </w:rPr>
        <w:t>a</w:t>
      </w:r>
      <w:r>
        <w:rPr>
          <w:i/>
        </w:rPr>
        <w:t>nimation</w:t>
      </w:r>
    </w:p>
    <w:p w:rsidR="00E36F7E" w:rsidRPr="00A069D3" w:rsidRDefault="00B30005" w:rsidP="00A069D3">
      <w:pPr>
        <w:pStyle w:val="Heading1"/>
        <w:rPr>
          <w:b/>
          <w:color w:val="auto"/>
        </w:rPr>
      </w:pPr>
      <w:r>
        <w:rPr>
          <w:b/>
          <w:color w:val="auto"/>
        </w:rPr>
        <w:lastRenderedPageBreak/>
        <w:t>Part 3</w:t>
      </w:r>
      <w:r w:rsidR="00E36F7E" w:rsidRPr="007E298D">
        <w:rPr>
          <w:b/>
          <w:color w:val="auto"/>
        </w:rPr>
        <w:t xml:space="preserve">- </w:t>
      </w:r>
      <w:r w:rsidR="00065110" w:rsidRPr="00065110">
        <w:rPr>
          <w:b/>
          <w:color w:val="auto"/>
        </w:rPr>
        <w:t>Building and tuning application in Vulkan</w:t>
      </w:r>
    </w:p>
    <w:p w:rsidR="00B74333" w:rsidRDefault="00F52158" w:rsidP="00BB2452">
      <w:pPr>
        <w:rPr>
          <w:i/>
        </w:rPr>
      </w:pPr>
      <w:r w:rsidRPr="001A357B">
        <w:rPr>
          <w:i/>
        </w:rPr>
        <w:t>Part 3</w:t>
      </w:r>
      <w:r w:rsidR="00C911B1" w:rsidRPr="001A357B">
        <w:rPr>
          <w:i/>
        </w:rPr>
        <w:t>,</w:t>
      </w:r>
      <w:r w:rsidRPr="001A357B">
        <w:rPr>
          <w:i/>
        </w:rPr>
        <w:t xml:space="preserve"> </w:t>
      </w:r>
      <w:r w:rsidR="001D5D26" w:rsidRPr="001A357B">
        <w:rPr>
          <w:i/>
        </w:rPr>
        <w:t>this</w:t>
      </w:r>
      <w:r w:rsidRPr="001A357B">
        <w:rPr>
          <w:i/>
        </w:rPr>
        <w:t xml:space="preserve"> chapter reuses the knowledge gained from the first two parts of this books</w:t>
      </w:r>
      <w:r w:rsidR="00BA5A73">
        <w:rPr>
          <w:i/>
        </w:rPr>
        <w:t xml:space="preserve"> and implements three</w:t>
      </w:r>
      <w:r w:rsidRPr="001A357B">
        <w:rPr>
          <w:i/>
        </w:rPr>
        <w:t xml:space="preserve"> real time p</w:t>
      </w:r>
      <w:r w:rsidR="00C911B1" w:rsidRPr="001A357B">
        <w:rPr>
          <w:i/>
        </w:rPr>
        <w:t>ractical applications.</w:t>
      </w:r>
    </w:p>
    <w:p w:rsidR="00F954F0" w:rsidRDefault="00822BE3" w:rsidP="00B74333">
      <w:pPr>
        <w:pStyle w:val="ListParagraph"/>
        <w:numPr>
          <w:ilvl w:val="0"/>
          <w:numId w:val="30"/>
        </w:numPr>
        <w:rPr>
          <w:i/>
        </w:rPr>
      </w:pPr>
      <w:r w:rsidRPr="00B74333">
        <w:rPr>
          <w:i/>
        </w:rPr>
        <w:t xml:space="preserve">The </w:t>
      </w:r>
      <w:r>
        <w:rPr>
          <w:i/>
        </w:rPr>
        <w:t>first</w:t>
      </w:r>
      <w:r w:rsidRPr="00B74333">
        <w:rPr>
          <w:i/>
        </w:rPr>
        <w:t xml:space="preserve"> application builds</w:t>
      </w:r>
      <w:r>
        <w:rPr>
          <w:i/>
        </w:rPr>
        <w:t xml:space="preserve"> </w:t>
      </w:r>
      <w:r w:rsidR="00F954F0">
        <w:rPr>
          <w:i/>
        </w:rPr>
        <w:t>an endless simple 2D/3D Canvas application.</w:t>
      </w:r>
    </w:p>
    <w:p w:rsidR="00B74333" w:rsidRDefault="00F52158" w:rsidP="00B74333">
      <w:pPr>
        <w:pStyle w:val="ListParagraph"/>
        <w:numPr>
          <w:ilvl w:val="0"/>
          <w:numId w:val="30"/>
        </w:numPr>
        <w:rPr>
          <w:i/>
        </w:rPr>
      </w:pPr>
      <w:r w:rsidRPr="00B74333">
        <w:rPr>
          <w:i/>
        </w:rPr>
        <w:t xml:space="preserve">The </w:t>
      </w:r>
      <w:r w:rsidR="00822BE3">
        <w:rPr>
          <w:i/>
        </w:rPr>
        <w:t>second</w:t>
      </w:r>
      <w:r w:rsidRPr="00B74333">
        <w:rPr>
          <w:i/>
        </w:rPr>
        <w:t xml:space="preserve"> application build</w:t>
      </w:r>
      <w:r w:rsidR="00C911B1" w:rsidRPr="00B74333">
        <w:rPr>
          <w:i/>
        </w:rPr>
        <w:t>s</w:t>
      </w:r>
      <w:r w:rsidRPr="00B74333">
        <w:rPr>
          <w:i/>
        </w:rPr>
        <w:t xml:space="preserve"> a 360 degree immersive 3D application that can be publ</w:t>
      </w:r>
      <w:r w:rsidR="00C911B1" w:rsidRPr="00B74333">
        <w:rPr>
          <w:i/>
        </w:rPr>
        <w:t xml:space="preserve">ished on social media and allow to interacted real time. </w:t>
      </w:r>
    </w:p>
    <w:p w:rsidR="00F52158" w:rsidRPr="00B74333" w:rsidRDefault="00F52158" w:rsidP="00B74333">
      <w:pPr>
        <w:pStyle w:val="ListParagraph"/>
        <w:numPr>
          <w:ilvl w:val="0"/>
          <w:numId w:val="30"/>
        </w:numPr>
        <w:rPr>
          <w:i/>
        </w:rPr>
      </w:pPr>
      <w:r w:rsidRPr="00B74333">
        <w:rPr>
          <w:i/>
        </w:rPr>
        <w:t xml:space="preserve">The second application build a rich 3D navigation </w:t>
      </w:r>
      <w:r w:rsidR="0034793E" w:rsidRPr="00B74333">
        <w:rPr>
          <w:i/>
        </w:rPr>
        <w:t xml:space="preserve">VR </w:t>
      </w:r>
      <w:r w:rsidRPr="00B74333">
        <w:rPr>
          <w:i/>
        </w:rPr>
        <w:t xml:space="preserve">application, it </w:t>
      </w:r>
      <w:r w:rsidR="00C911B1" w:rsidRPr="00B74333">
        <w:rPr>
          <w:i/>
        </w:rPr>
        <w:t>offer</w:t>
      </w:r>
      <w:r w:rsidRPr="00B74333">
        <w:rPr>
          <w:i/>
        </w:rPr>
        <w:t xml:space="preserve"> i</w:t>
      </w:r>
      <w:r w:rsidR="00C911B1" w:rsidRPr="00B74333">
        <w:rPr>
          <w:i/>
        </w:rPr>
        <w:t>nteractive user experience to</w:t>
      </w:r>
      <w:r w:rsidR="0074727E" w:rsidRPr="00B74333">
        <w:rPr>
          <w:i/>
        </w:rPr>
        <w:t xml:space="preserve"> navigate</w:t>
      </w:r>
      <w:r w:rsidR="00C911B1" w:rsidRPr="00B74333">
        <w:rPr>
          <w:i/>
        </w:rPr>
        <w:t xml:space="preserve"> 3D enrich media content</w:t>
      </w:r>
      <w:r w:rsidR="0074727E" w:rsidRPr="00B74333">
        <w:rPr>
          <w:i/>
        </w:rPr>
        <w:t>s</w:t>
      </w:r>
      <w:r w:rsidR="0034793E" w:rsidRPr="00B74333">
        <w:rPr>
          <w:i/>
        </w:rPr>
        <w:t xml:space="preserve"> using OpenVR.</w:t>
      </w:r>
    </w:p>
    <w:p w:rsidR="00BB2452" w:rsidRDefault="00BB2452" w:rsidP="00BB2452">
      <w:pPr>
        <w:pStyle w:val="Standard"/>
        <w:rPr>
          <w:i/>
        </w:rPr>
      </w:pPr>
      <w:r>
        <w:rPr>
          <w:i/>
        </w:rPr>
        <w:t>At the end of the book, the reader will have a fully functional application to view their media content in 2D or 3D virtual world and navigate them using various user interfaces or navigate them automatically using user predefined path. The user should be able to save the visuals to a video and share it on social media. Hence the reader not only learns how to use Vulkan API, but also understands how to interface it with various other components that makes a complete end-to-end application.</w:t>
      </w:r>
    </w:p>
    <w:p w:rsidR="00C466A7" w:rsidRDefault="00C466A7" w:rsidP="00C466A7">
      <w:pPr>
        <w:rPr>
          <w:i/>
        </w:rPr>
      </w:pPr>
      <w:r>
        <w:rPr>
          <w:i/>
        </w:rPr>
        <w:t>In addition to that, as we reach to closing of this book discusses various techniques offered by Vulkan to improve performance as well as several customization options that allows user to customize their viewing experience with the application. For example, adding custom navigation path to navigate the virtual camera automatically in a user defined path, GUI to enable or disable features in the application etc. We will learn how to debug in Vulkan using its debugging layer and various performance tuning tools.</w:t>
      </w:r>
    </w:p>
    <w:p w:rsidR="003502CE" w:rsidRPr="007E468F" w:rsidRDefault="00F03C77" w:rsidP="003502CE">
      <w:pPr>
        <w:pStyle w:val="Heading1"/>
      </w:pPr>
      <w:r>
        <w:t>Chapter 6</w:t>
      </w:r>
      <w:r w:rsidR="003502CE">
        <w:t xml:space="preserve">: </w:t>
      </w:r>
      <w:r w:rsidR="003502CE" w:rsidRPr="007E468F">
        <w:t xml:space="preserve">Building </w:t>
      </w:r>
      <w:r w:rsidR="003502CE">
        <w:t>an endless 2D/3D canvas application</w:t>
      </w:r>
      <w:r w:rsidR="003C617D">
        <w:t xml:space="preserve"> – 10</w:t>
      </w:r>
      <w:r w:rsidR="003502CE">
        <w:t xml:space="preserve"> Pages</w:t>
      </w:r>
    </w:p>
    <w:p w:rsidR="003502CE" w:rsidRDefault="003502CE" w:rsidP="003502CE">
      <w:pPr>
        <w:pStyle w:val="Heading2"/>
      </w:pPr>
      <w:r>
        <w:t>Description</w:t>
      </w:r>
    </w:p>
    <w:p w:rsidR="00321857" w:rsidRPr="009575F9" w:rsidRDefault="003502CE" w:rsidP="003502CE">
      <w:r>
        <w:t>This is first application using Vulkan, in this application we will render a</w:t>
      </w:r>
      <w:r w:rsidR="00450617">
        <w:t>n</w:t>
      </w:r>
      <w:r>
        <w:t xml:space="preserve"> </w:t>
      </w:r>
      <w:r w:rsidR="00C2000B">
        <w:t>endless 2D/3D canvas application and allow to interact with that.</w:t>
      </w:r>
      <w:r>
        <w:t xml:space="preserve"> </w:t>
      </w:r>
    </w:p>
    <w:p w:rsidR="003502CE" w:rsidRDefault="003502CE" w:rsidP="003502CE">
      <w:pPr>
        <w:pStyle w:val="Heading2"/>
      </w:pPr>
      <w:r>
        <w:t>Level</w:t>
      </w:r>
    </w:p>
    <w:p w:rsidR="003502CE" w:rsidRPr="00A83DD5" w:rsidRDefault="00BD6773" w:rsidP="003502CE">
      <w:pPr>
        <w:rPr>
          <w:i/>
        </w:rPr>
      </w:pPr>
      <w:r>
        <w:rPr>
          <w:i/>
        </w:rPr>
        <w:t>BEGINNER</w:t>
      </w:r>
    </w:p>
    <w:p w:rsidR="003502CE" w:rsidRPr="00C93800" w:rsidRDefault="003502CE" w:rsidP="003502CE">
      <w:pPr>
        <w:pStyle w:val="Heading2"/>
      </w:pPr>
      <w:r>
        <w:t>Topics covered</w:t>
      </w:r>
    </w:p>
    <w:p w:rsidR="003502CE" w:rsidRDefault="003502CE" w:rsidP="003502CE">
      <w:pPr>
        <w:pStyle w:val="Standard"/>
        <w:numPr>
          <w:ilvl w:val="1"/>
          <w:numId w:val="32"/>
        </w:numPr>
        <w:rPr>
          <w:i/>
          <w:lang w:val="en-GB"/>
        </w:rPr>
      </w:pPr>
      <w:r w:rsidRPr="0090074C">
        <w:rPr>
          <w:i/>
          <w:lang w:val="en-GB"/>
        </w:rPr>
        <w:t>Build an endless 2D</w:t>
      </w:r>
      <w:r>
        <w:rPr>
          <w:i/>
          <w:lang w:val="en-GB"/>
        </w:rPr>
        <w:t>/3D</w:t>
      </w:r>
      <w:r w:rsidRPr="0090074C">
        <w:rPr>
          <w:i/>
          <w:lang w:val="en-GB"/>
        </w:rPr>
        <w:t xml:space="preserve"> canvas application</w:t>
      </w:r>
    </w:p>
    <w:p w:rsidR="003502CE" w:rsidRDefault="003502CE" w:rsidP="003502CE">
      <w:pPr>
        <w:pStyle w:val="Standard"/>
        <w:numPr>
          <w:ilvl w:val="1"/>
          <w:numId w:val="32"/>
        </w:numPr>
        <w:rPr>
          <w:i/>
          <w:lang w:val="en-GB"/>
        </w:rPr>
      </w:pPr>
      <w:r>
        <w:rPr>
          <w:i/>
          <w:lang w:val="en-GB"/>
        </w:rPr>
        <w:t>Adding</w:t>
      </w:r>
      <w:r w:rsidRPr="002C6091">
        <w:rPr>
          <w:i/>
          <w:lang w:val="en-GB"/>
        </w:rPr>
        <w:t xml:space="preserve"> personal media content in your application</w:t>
      </w:r>
    </w:p>
    <w:p w:rsidR="003502CE" w:rsidRDefault="003502CE" w:rsidP="003502CE">
      <w:pPr>
        <w:pStyle w:val="Standard"/>
        <w:numPr>
          <w:ilvl w:val="1"/>
          <w:numId w:val="32"/>
        </w:numPr>
        <w:rPr>
          <w:i/>
          <w:lang w:val="en-GB"/>
        </w:rPr>
      </w:pPr>
      <w:r>
        <w:rPr>
          <w:i/>
          <w:lang w:val="en-GB"/>
        </w:rPr>
        <w:t>Building cube maps in Vulkan</w:t>
      </w:r>
    </w:p>
    <w:p w:rsidR="003502CE" w:rsidRDefault="003502CE" w:rsidP="003502CE">
      <w:pPr>
        <w:pStyle w:val="Standard"/>
        <w:numPr>
          <w:ilvl w:val="1"/>
          <w:numId w:val="32"/>
        </w:numPr>
        <w:rPr>
          <w:i/>
          <w:lang w:val="en-GB"/>
        </w:rPr>
      </w:pPr>
      <w:r>
        <w:rPr>
          <w:i/>
          <w:lang w:val="en-GB"/>
        </w:rPr>
        <w:t>Setting up the OBS and capturing the real time render frame buffer</w:t>
      </w:r>
    </w:p>
    <w:p w:rsidR="003502CE" w:rsidRPr="000B2F5D" w:rsidRDefault="003502CE" w:rsidP="003502CE">
      <w:pPr>
        <w:pStyle w:val="Standard"/>
        <w:numPr>
          <w:ilvl w:val="1"/>
          <w:numId w:val="32"/>
        </w:numPr>
        <w:rPr>
          <w:i/>
          <w:lang w:val="en-GB"/>
        </w:rPr>
      </w:pPr>
      <w:r>
        <w:rPr>
          <w:i/>
          <w:lang w:val="en-GB"/>
        </w:rPr>
        <w:t xml:space="preserve">Publishing the immersive 360 degree spherical view on Youtube and Facebook </w:t>
      </w:r>
    </w:p>
    <w:p w:rsidR="003502CE" w:rsidRDefault="003502CE" w:rsidP="003502CE">
      <w:pPr>
        <w:pStyle w:val="Standard"/>
        <w:numPr>
          <w:ilvl w:val="1"/>
          <w:numId w:val="32"/>
        </w:numPr>
        <w:rPr>
          <w:i/>
          <w:lang w:val="en-GB"/>
        </w:rPr>
      </w:pPr>
      <w:r>
        <w:rPr>
          <w:i/>
          <w:lang w:val="en-GB"/>
        </w:rPr>
        <w:t xml:space="preserve">Separating Main and Render thread. </w:t>
      </w:r>
    </w:p>
    <w:p w:rsidR="003502CE" w:rsidRDefault="003502CE" w:rsidP="003502CE">
      <w:pPr>
        <w:pStyle w:val="Standard"/>
        <w:numPr>
          <w:ilvl w:val="2"/>
          <w:numId w:val="32"/>
        </w:numPr>
        <w:rPr>
          <w:i/>
          <w:lang w:val="en-GB"/>
        </w:rPr>
      </w:pPr>
      <w:r w:rsidRPr="00775CDB">
        <w:rPr>
          <w:i/>
          <w:lang w:val="en-GB"/>
        </w:rPr>
        <w:t>Introduction to render</w:t>
      </w:r>
      <w:r>
        <w:rPr>
          <w:i/>
          <w:lang w:val="en-GB"/>
        </w:rPr>
        <w:t xml:space="preserve"> thread to achieve real time rendering example and different required FPS.</w:t>
      </w:r>
    </w:p>
    <w:p w:rsidR="003502CE" w:rsidRDefault="003502CE" w:rsidP="003502CE">
      <w:pPr>
        <w:pStyle w:val="Heading2"/>
      </w:pPr>
      <w:r>
        <w:t>Skills learned</w:t>
      </w:r>
    </w:p>
    <w:p w:rsidR="003502CE" w:rsidRDefault="003502CE" w:rsidP="003502CE">
      <w:pPr>
        <w:pStyle w:val="ListParagraph"/>
        <w:numPr>
          <w:ilvl w:val="0"/>
          <w:numId w:val="30"/>
        </w:numPr>
        <w:rPr>
          <w:i/>
        </w:rPr>
      </w:pPr>
      <w:r>
        <w:rPr>
          <w:i/>
        </w:rPr>
        <w:t>Build 360 degree immersive views on Vulkan</w:t>
      </w:r>
    </w:p>
    <w:p w:rsidR="003502CE" w:rsidRDefault="003502CE" w:rsidP="003502CE">
      <w:pPr>
        <w:pStyle w:val="ListParagraph"/>
        <w:numPr>
          <w:ilvl w:val="0"/>
          <w:numId w:val="30"/>
        </w:numPr>
        <w:rPr>
          <w:i/>
        </w:rPr>
      </w:pPr>
      <w:r>
        <w:rPr>
          <w:i/>
        </w:rPr>
        <w:t>Separating processing jobs in multiple threads.</w:t>
      </w:r>
    </w:p>
    <w:p w:rsidR="003502CE" w:rsidRDefault="003502CE" w:rsidP="003502CE">
      <w:pPr>
        <w:pStyle w:val="ListParagraph"/>
        <w:numPr>
          <w:ilvl w:val="0"/>
          <w:numId w:val="30"/>
        </w:numPr>
        <w:rPr>
          <w:i/>
        </w:rPr>
      </w:pPr>
      <w:r>
        <w:rPr>
          <w:i/>
        </w:rPr>
        <w:t>Cube maps in Vulkan</w:t>
      </w:r>
    </w:p>
    <w:p w:rsidR="003502CE" w:rsidRDefault="003502CE" w:rsidP="003502CE">
      <w:pPr>
        <w:pStyle w:val="ListParagraph"/>
        <w:numPr>
          <w:ilvl w:val="0"/>
          <w:numId w:val="30"/>
        </w:numPr>
        <w:rPr>
          <w:i/>
        </w:rPr>
      </w:pPr>
      <w:r>
        <w:rPr>
          <w:i/>
        </w:rPr>
        <w:t>Learn to capture frame buffer and seamlessly publish and interact real-time on Youtube and Facebook.</w:t>
      </w:r>
    </w:p>
    <w:p w:rsidR="007E468F" w:rsidRPr="007E468F" w:rsidRDefault="002459AA" w:rsidP="007E468F">
      <w:pPr>
        <w:pStyle w:val="Heading1"/>
      </w:pPr>
      <w:r>
        <w:lastRenderedPageBreak/>
        <w:t>Chapter 7</w:t>
      </w:r>
      <w:r w:rsidR="007E468F">
        <w:t xml:space="preserve">: </w:t>
      </w:r>
      <w:r w:rsidR="007E468F" w:rsidRPr="007E468F">
        <w:t>Building a 360 degree immersive 3D application using Vulkan</w:t>
      </w:r>
      <w:r w:rsidR="00874A51">
        <w:t xml:space="preserve"> – 4</w:t>
      </w:r>
      <w:r w:rsidR="00874A51">
        <w:t>0 Pages</w:t>
      </w:r>
    </w:p>
    <w:p w:rsidR="007E468F" w:rsidRDefault="007E468F" w:rsidP="00AB6564">
      <w:pPr>
        <w:pStyle w:val="Heading2"/>
      </w:pPr>
      <w:r>
        <w:t>Description</w:t>
      </w:r>
    </w:p>
    <w:p w:rsidR="009575F9" w:rsidRPr="009575F9" w:rsidRDefault="009575F9" w:rsidP="009575F9">
      <w:r>
        <w:t>This is first application using Vulkan, in this application we will render a render a cube map into a spherical container.</w:t>
      </w:r>
      <w:r w:rsidR="00F954F0">
        <w:t xml:space="preserve"> </w:t>
      </w:r>
    </w:p>
    <w:p w:rsidR="00C93800" w:rsidRDefault="00C93800" w:rsidP="00C93800">
      <w:pPr>
        <w:pStyle w:val="Heading2"/>
      </w:pPr>
      <w:r>
        <w:t>Level</w:t>
      </w:r>
    </w:p>
    <w:p w:rsidR="00C93800" w:rsidRPr="00A83DD5" w:rsidRDefault="00036D8B" w:rsidP="00C93800">
      <w:pPr>
        <w:rPr>
          <w:i/>
        </w:rPr>
      </w:pPr>
      <w:r>
        <w:rPr>
          <w:i/>
        </w:rPr>
        <w:t>INTERMEDIATE</w:t>
      </w:r>
    </w:p>
    <w:p w:rsidR="00C93800" w:rsidRPr="00C93800" w:rsidRDefault="00C93800" w:rsidP="00C93800">
      <w:pPr>
        <w:pStyle w:val="Heading2"/>
      </w:pPr>
      <w:r>
        <w:t>Topics covered</w:t>
      </w:r>
    </w:p>
    <w:p w:rsidR="007E468F" w:rsidRDefault="007E468F" w:rsidP="00BB5C53">
      <w:pPr>
        <w:pStyle w:val="Standard"/>
        <w:numPr>
          <w:ilvl w:val="0"/>
          <w:numId w:val="35"/>
        </w:numPr>
        <w:rPr>
          <w:i/>
          <w:lang w:val="en-GB"/>
        </w:rPr>
      </w:pPr>
      <w:r w:rsidRPr="0090074C">
        <w:rPr>
          <w:i/>
          <w:lang w:val="en-GB"/>
        </w:rPr>
        <w:t>Build an endless 2D</w:t>
      </w:r>
      <w:r>
        <w:rPr>
          <w:i/>
          <w:lang w:val="en-GB"/>
        </w:rPr>
        <w:t>/3D</w:t>
      </w:r>
      <w:r w:rsidRPr="0090074C">
        <w:rPr>
          <w:i/>
          <w:lang w:val="en-GB"/>
        </w:rPr>
        <w:t xml:space="preserve"> canvas application</w:t>
      </w:r>
    </w:p>
    <w:p w:rsidR="007E468F" w:rsidRDefault="007E468F" w:rsidP="00BB5C53">
      <w:pPr>
        <w:pStyle w:val="Standard"/>
        <w:numPr>
          <w:ilvl w:val="0"/>
          <w:numId w:val="35"/>
        </w:numPr>
        <w:rPr>
          <w:i/>
          <w:lang w:val="en-GB"/>
        </w:rPr>
      </w:pPr>
      <w:r>
        <w:rPr>
          <w:i/>
          <w:lang w:val="en-GB"/>
        </w:rPr>
        <w:t>Adding</w:t>
      </w:r>
      <w:r w:rsidRPr="002C6091">
        <w:rPr>
          <w:i/>
          <w:lang w:val="en-GB"/>
        </w:rPr>
        <w:t xml:space="preserve"> personal media content in your application</w:t>
      </w:r>
    </w:p>
    <w:p w:rsidR="007E468F" w:rsidRDefault="007E468F" w:rsidP="00BB5C53">
      <w:pPr>
        <w:pStyle w:val="Standard"/>
        <w:numPr>
          <w:ilvl w:val="0"/>
          <w:numId w:val="35"/>
        </w:numPr>
        <w:rPr>
          <w:i/>
          <w:lang w:val="en-GB"/>
        </w:rPr>
      </w:pPr>
      <w:r>
        <w:rPr>
          <w:i/>
          <w:lang w:val="en-GB"/>
        </w:rPr>
        <w:t>Building cube maps in Vulkan</w:t>
      </w:r>
    </w:p>
    <w:p w:rsidR="007E468F" w:rsidRDefault="007E468F" w:rsidP="00BB5C53">
      <w:pPr>
        <w:pStyle w:val="Standard"/>
        <w:numPr>
          <w:ilvl w:val="0"/>
          <w:numId w:val="35"/>
        </w:numPr>
        <w:rPr>
          <w:i/>
          <w:lang w:val="en-GB"/>
        </w:rPr>
      </w:pPr>
      <w:r>
        <w:rPr>
          <w:i/>
          <w:lang w:val="en-GB"/>
        </w:rPr>
        <w:t>Setting up the OBS and capturing the real time render frame buffer</w:t>
      </w:r>
    </w:p>
    <w:p w:rsidR="007E468F" w:rsidRPr="000B2F5D" w:rsidRDefault="007E468F" w:rsidP="00BB5C53">
      <w:pPr>
        <w:pStyle w:val="Standard"/>
        <w:numPr>
          <w:ilvl w:val="0"/>
          <w:numId w:val="35"/>
        </w:numPr>
        <w:rPr>
          <w:i/>
          <w:lang w:val="en-GB"/>
        </w:rPr>
      </w:pPr>
      <w:r>
        <w:rPr>
          <w:i/>
          <w:lang w:val="en-GB"/>
        </w:rPr>
        <w:t xml:space="preserve">Publishing the immersive 360 degree spherical view on Youtube and Facebook </w:t>
      </w:r>
    </w:p>
    <w:p w:rsidR="007E468F" w:rsidRDefault="007E468F" w:rsidP="00BB5C53">
      <w:pPr>
        <w:pStyle w:val="Standard"/>
        <w:numPr>
          <w:ilvl w:val="0"/>
          <w:numId w:val="35"/>
        </w:numPr>
        <w:rPr>
          <w:i/>
          <w:lang w:val="en-GB"/>
        </w:rPr>
      </w:pPr>
      <w:r>
        <w:rPr>
          <w:i/>
          <w:lang w:val="en-GB"/>
        </w:rPr>
        <w:t xml:space="preserve">Separating Main and Render thread. </w:t>
      </w:r>
    </w:p>
    <w:p w:rsidR="007E468F" w:rsidRDefault="007E468F" w:rsidP="007E468F">
      <w:pPr>
        <w:pStyle w:val="Standard"/>
        <w:numPr>
          <w:ilvl w:val="2"/>
          <w:numId w:val="32"/>
        </w:numPr>
        <w:rPr>
          <w:i/>
          <w:lang w:val="en-GB"/>
        </w:rPr>
      </w:pPr>
      <w:r w:rsidRPr="00775CDB">
        <w:rPr>
          <w:i/>
          <w:lang w:val="en-GB"/>
        </w:rPr>
        <w:t>Introduction to render</w:t>
      </w:r>
      <w:r>
        <w:rPr>
          <w:i/>
          <w:lang w:val="en-GB"/>
        </w:rPr>
        <w:t xml:space="preserve"> thread to achieve real time rendering example and different required FPS.</w:t>
      </w:r>
    </w:p>
    <w:p w:rsidR="007E468F" w:rsidRDefault="007E468F" w:rsidP="007E468F">
      <w:pPr>
        <w:pStyle w:val="Heading2"/>
      </w:pPr>
      <w:r>
        <w:t>Skills learned</w:t>
      </w:r>
    </w:p>
    <w:p w:rsidR="007E468F" w:rsidRDefault="007E468F" w:rsidP="007E468F">
      <w:pPr>
        <w:pStyle w:val="ListParagraph"/>
        <w:numPr>
          <w:ilvl w:val="0"/>
          <w:numId w:val="30"/>
        </w:numPr>
        <w:rPr>
          <w:i/>
        </w:rPr>
      </w:pPr>
      <w:r>
        <w:rPr>
          <w:i/>
        </w:rPr>
        <w:t>Build 360 degree immersive views on Vulkan</w:t>
      </w:r>
    </w:p>
    <w:p w:rsidR="007E468F" w:rsidRDefault="007E468F" w:rsidP="007E468F">
      <w:pPr>
        <w:pStyle w:val="ListParagraph"/>
        <w:numPr>
          <w:ilvl w:val="0"/>
          <w:numId w:val="30"/>
        </w:numPr>
        <w:rPr>
          <w:i/>
        </w:rPr>
      </w:pPr>
      <w:r>
        <w:rPr>
          <w:i/>
        </w:rPr>
        <w:t>Separating processing jobs in multiple threads.</w:t>
      </w:r>
    </w:p>
    <w:p w:rsidR="007E468F" w:rsidRDefault="007E468F" w:rsidP="007E468F">
      <w:pPr>
        <w:pStyle w:val="ListParagraph"/>
        <w:numPr>
          <w:ilvl w:val="0"/>
          <w:numId w:val="30"/>
        </w:numPr>
        <w:rPr>
          <w:i/>
        </w:rPr>
      </w:pPr>
      <w:r>
        <w:rPr>
          <w:i/>
        </w:rPr>
        <w:t>Cube maps in Vulkan</w:t>
      </w:r>
    </w:p>
    <w:p w:rsidR="007E468F" w:rsidRDefault="007E468F" w:rsidP="007E468F">
      <w:pPr>
        <w:pStyle w:val="ListParagraph"/>
        <w:numPr>
          <w:ilvl w:val="0"/>
          <w:numId w:val="30"/>
        </w:numPr>
        <w:rPr>
          <w:i/>
        </w:rPr>
      </w:pPr>
      <w:r>
        <w:rPr>
          <w:i/>
        </w:rPr>
        <w:t>Learn to capture frame buffer and seamlessly publish and interact real-time on Youtube and Facebook.</w:t>
      </w:r>
    </w:p>
    <w:p w:rsidR="00C45445" w:rsidRDefault="00DB3693" w:rsidP="00C45445">
      <w:pPr>
        <w:pStyle w:val="Heading1"/>
      </w:pPr>
      <w:r>
        <w:t>Chapter 8</w:t>
      </w:r>
      <w:r w:rsidR="005C4361">
        <w:t xml:space="preserve">: Building </w:t>
      </w:r>
      <w:r w:rsidR="00D50B12">
        <w:t xml:space="preserve">rich 2D/3D </w:t>
      </w:r>
      <w:r w:rsidR="005B2066">
        <w:t xml:space="preserve">median content navigation </w:t>
      </w:r>
      <w:r w:rsidR="005C4361">
        <w:t>VR application</w:t>
      </w:r>
      <w:r w:rsidR="00CD133D">
        <w:t xml:space="preserve"> – 5</w:t>
      </w:r>
      <w:r w:rsidR="00C45445">
        <w:t>0 Pages</w:t>
      </w:r>
    </w:p>
    <w:p w:rsidR="00C45445" w:rsidRDefault="00C45445" w:rsidP="00C45445">
      <w:pPr>
        <w:pStyle w:val="Heading2"/>
      </w:pPr>
      <w:r>
        <w:t>Description</w:t>
      </w:r>
    </w:p>
    <w:p w:rsidR="00C45445" w:rsidRDefault="00DB3693" w:rsidP="00D0464C">
      <w:pPr>
        <w:rPr>
          <w:i/>
        </w:rPr>
      </w:pPr>
      <w:r>
        <w:rPr>
          <w:i/>
        </w:rPr>
        <w:t>Chapter 8</w:t>
      </w:r>
      <w:r w:rsidR="00C45445" w:rsidRPr="003061C5">
        <w:rPr>
          <w:i/>
        </w:rPr>
        <w:t>,</w:t>
      </w:r>
      <w:r w:rsidR="00C45445">
        <w:rPr>
          <w:i/>
        </w:rPr>
        <w:t xml:space="preserve"> This chapter implements a</w:t>
      </w:r>
      <w:r w:rsidR="00244B2F">
        <w:rPr>
          <w:i/>
        </w:rPr>
        <w:t xml:space="preserve">n advance project that make use of previous small implementation to produce a real time VR application using OpenVR. </w:t>
      </w:r>
      <w:r w:rsidR="0038108C">
        <w:rPr>
          <w:i/>
        </w:rPr>
        <w:t xml:space="preserve">The application consists of a dense procedure terrains which will be tessellated on run time based on the camera distance from the ground. The terrain contains billboard </w:t>
      </w:r>
      <w:r w:rsidR="00372EA7">
        <w:rPr>
          <w:i/>
        </w:rPr>
        <w:t xml:space="preserve">that </w:t>
      </w:r>
      <w:r w:rsidR="00D047D2">
        <w:rPr>
          <w:i/>
        </w:rPr>
        <w:t>contains personal</w:t>
      </w:r>
      <w:r w:rsidR="00A32D10">
        <w:rPr>
          <w:i/>
        </w:rPr>
        <w:t xml:space="preserve"> media files and visualize them in an endless </w:t>
      </w:r>
      <w:r w:rsidR="00B916E7">
        <w:rPr>
          <w:i/>
        </w:rPr>
        <w:t>terrain</w:t>
      </w:r>
      <w:r w:rsidR="00A32D10">
        <w:rPr>
          <w:i/>
        </w:rPr>
        <w:t xml:space="preserve"> with each media file represented as separate tile. At this stage the user should be able to point the application to any folder in their personal computer where they stored their media files and the application automatically visualize them as set of tiles on the display devices, all rendered using Vulkan on GPU. The reader is then introduced to 3D programming using Vulkan and ways to transform their existing 2D tile based application to 3D and add responsive user interface to navigate the 3D world using mouse, keyboard or touch interfaces.</w:t>
      </w:r>
    </w:p>
    <w:p w:rsidR="00CB4C7A" w:rsidRDefault="00CB4C7A" w:rsidP="00CB4C7A">
      <w:pPr>
        <w:pStyle w:val="Heading2"/>
      </w:pPr>
      <w:r>
        <w:t>Level</w:t>
      </w:r>
    </w:p>
    <w:p w:rsidR="00CB4C7A" w:rsidRPr="00A83DD5" w:rsidRDefault="004D0842" w:rsidP="00CB4C7A">
      <w:pPr>
        <w:rPr>
          <w:i/>
        </w:rPr>
      </w:pPr>
      <w:r>
        <w:rPr>
          <w:i/>
        </w:rPr>
        <w:t>ADVANCE</w:t>
      </w:r>
    </w:p>
    <w:p w:rsidR="00CB4C7A" w:rsidRPr="00C93800" w:rsidRDefault="00CB4C7A" w:rsidP="00CB4C7A">
      <w:pPr>
        <w:pStyle w:val="Heading2"/>
      </w:pPr>
      <w:r>
        <w:t>Topics covered</w:t>
      </w:r>
    </w:p>
    <w:p w:rsidR="00CB4C7A" w:rsidRPr="00D0464C" w:rsidRDefault="00CB4C7A" w:rsidP="00D0464C">
      <w:pPr>
        <w:rPr>
          <w:i/>
        </w:rPr>
      </w:pPr>
    </w:p>
    <w:p w:rsidR="00D047D2" w:rsidRDefault="00D047D2" w:rsidP="00D0464C">
      <w:pPr>
        <w:pStyle w:val="Standard"/>
        <w:ind w:left="720"/>
        <w:rPr>
          <w:i/>
          <w:lang w:val="en-GB"/>
        </w:rPr>
      </w:pPr>
      <w:r>
        <w:rPr>
          <w:i/>
          <w:lang w:val="en-GB"/>
        </w:rPr>
        <w:lastRenderedPageBreak/>
        <w:t xml:space="preserve">Building a </w:t>
      </w:r>
      <w:r w:rsidR="00FF2D3B">
        <w:rPr>
          <w:i/>
          <w:lang w:val="en-GB"/>
        </w:rPr>
        <w:t xml:space="preserve">rich </w:t>
      </w:r>
      <w:r>
        <w:rPr>
          <w:i/>
          <w:lang w:val="en-GB"/>
        </w:rPr>
        <w:t xml:space="preserve">media </w:t>
      </w:r>
      <w:r w:rsidR="00EF59EC">
        <w:rPr>
          <w:i/>
          <w:lang w:val="en-GB"/>
        </w:rPr>
        <w:t>2D/3D N</w:t>
      </w:r>
      <w:r>
        <w:rPr>
          <w:i/>
          <w:lang w:val="en-GB"/>
        </w:rPr>
        <w:t>avigation application</w:t>
      </w:r>
    </w:p>
    <w:p w:rsidR="007F4A28" w:rsidRDefault="007F4A28" w:rsidP="00560189">
      <w:pPr>
        <w:pStyle w:val="Standard"/>
        <w:numPr>
          <w:ilvl w:val="0"/>
          <w:numId w:val="33"/>
        </w:numPr>
        <w:rPr>
          <w:i/>
          <w:lang w:val="en-GB"/>
        </w:rPr>
      </w:pPr>
      <w:r>
        <w:rPr>
          <w:i/>
          <w:lang w:val="en-GB"/>
        </w:rPr>
        <w:t>Adding billboards on the terrain.</w:t>
      </w:r>
    </w:p>
    <w:p w:rsidR="00DF13D9" w:rsidRDefault="005B353B" w:rsidP="00560189">
      <w:pPr>
        <w:pStyle w:val="Standard"/>
        <w:numPr>
          <w:ilvl w:val="0"/>
          <w:numId w:val="33"/>
        </w:numPr>
        <w:rPr>
          <w:i/>
          <w:lang w:val="en-GB"/>
        </w:rPr>
      </w:pPr>
      <w:r>
        <w:rPr>
          <w:i/>
          <w:lang w:val="en-GB"/>
        </w:rPr>
        <w:t>Implementing the particle effect</w:t>
      </w:r>
    </w:p>
    <w:p w:rsidR="00DF13D9" w:rsidRPr="00DF13D9" w:rsidRDefault="00EF59EC" w:rsidP="00560189">
      <w:pPr>
        <w:pStyle w:val="Standard"/>
        <w:numPr>
          <w:ilvl w:val="0"/>
          <w:numId w:val="33"/>
        </w:numPr>
        <w:rPr>
          <w:i/>
          <w:lang w:val="en-GB"/>
        </w:rPr>
      </w:pPr>
      <w:r w:rsidRPr="00DF13D9">
        <w:rPr>
          <w:i/>
        </w:rPr>
        <w:t>Mechanism to support interactivity in graphics application</w:t>
      </w:r>
    </w:p>
    <w:p w:rsidR="00DF13D9" w:rsidRPr="00DF13D9" w:rsidRDefault="00EF59EC" w:rsidP="00560189">
      <w:pPr>
        <w:pStyle w:val="Standard"/>
        <w:numPr>
          <w:ilvl w:val="0"/>
          <w:numId w:val="33"/>
        </w:numPr>
        <w:rPr>
          <w:i/>
          <w:lang w:val="en-GB"/>
        </w:rPr>
      </w:pPr>
      <w:r w:rsidRPr="00DF13D9">
        <w:rPr>
          <w:i/>
        </w:rPr>
        <w:t>Graphical User Interface</w:t>
      </w:r>
    </w:p>
    <w:p w:rsidR="00EF59EC" w:rsidRPr="00DF13D9" w:rsidRDefault="00EF59EC" w:rsidP="00560189">
      <w:pPr>
        <w:pStyle w:val="Standard"/>
        <w:numPr>
          <w:ilvl w:val="0"/>
          <w:numId w:val="33"/>
        </w:numPr>
        <w:rPr>
          <w:i/>
          <w:lang w:val="en-GB"/>
        </w:rPr>
      </w:pPr>
      <w:r w:rsidRPr="00DF13D9">
        <w:rPr>
          <w:i/>
        </w:rPr>
        <w:t>Navigation techniques to navigate in 2D and 3D world</w:t>
      </w:r>
    </w:p>
    <w:p w:rsidR="00F32043" w:rsidRDefault="00F32043" w:rsidP="00560189">
      <w:pPr>
        <w:pStyle w:val="Standard"/>
        <w:numPr>
          <w:ilvl w:val="0"/>
          <w:numId w:val="33"/>
        </w:numPr>
        <w:rPr>
          <w:i/>
          <w:lang w:val="en-GB"/>
        </w:rPr>
      </w:pPr>
      <w:r>
        <w:rPr>
          <w:i/>
          <w:lang w:val="en-GB"/>
        </w:rPr>
        <w:t>Loading personalize media files</w:t>
      </w:r>
    </w:p>
    <w:p w:rsidR="00951EF3" w:rsidRDefault="00951EF3" w:rsidP="00560189">
      <w:pPr>
        <w:pStyle w:val="Standard"/>
        <w:numPr>
          <w:ilvl w:val="0"/>
          <w:numId w:val="33"/>
        </w:numPr>
        <w:rPr>
          <w:i/>
          <w:lang w:val="en-GB"/>
        </w:rPr>
      </w:pPr>
      <w:r>
        <w:rPr>
          <w:i/>
          <w:lang w:val="en-GB"/>
        </w:rPr>
        <w:t>Each billboard will represent</w:t>
      </w:r>
      <w:r w:rsidR="00A33E24">
        <w:rPr>
          <w:i/>
          <w:lang w:val="en-GB"/>
        </w:rPr>
        <w:t xml:space="preserve"> a folder</w:t>
      </w:r>
      <w:r>
        <w:rPr>
          <w:i/>
          <w:lang w:val="en-GB"/>
        </w:rPr>
        <w:t xml:space="preserve"> or content. D</w:t>
      </w:r>
      <w:r w:rsidR="00A33E24">
        <w:rPr>
          <w:i/>
          <w:lang w:val="en-GB"/>
        </w:rPr>
        <w:t>ouble clicking the folder will tak</w:t>
      </w:r>
      <w:r w:rsidR="00493128">
        <w:rPr>
          <w:i/>
          <w:lang w:val="en-GB"/>
        </w:rPr>
        <w:t>e into the respective directory,</w:t>
      </w:r>
      <w:r w:rsidR="00A33E24">
        <w:rPr>
          <w:i/>
          <w:lang w:val="en-GB"/>
        </w:rPr>
        <w:t xml:space="preserve"> </w:t>
      </w:r>
      <w:r w:rsidR="00493128">
        <w:rPr>
          <w:i/>
          <w:lang w:val="en-GB"/>
        </w:rPr>
        <w:t>s</w:t>
      </w:r>
      <w:r w:rsidR="00A33E24">
        <w:rPr>
          <w:i/>
          <w:lang w:val="en-GB"/>
        </w:rPr>
        <w:t xml:space="preserve">howing </w:t>
      </w:r>
      <w:r w:rsidR="00493128">
        <w:rPr>
          <w:i/>
          <w:lang w:val="en-GB"/>
        </w:rPr>
        <w:t>respective</w:t>
      </w:r>
      <w:r w:rsidR="00A33E24">
        <w:rPr>
          <w:i/>
          <w:lang w:val="en-GB"/>
        </w:rPr>
        <w:t xml:space="preserve"> content</w:t>
      </w:r>
      <w:r w:rsidR="00493128">
        <w:rPr>
          <w:i/>
          <w:lang w:val="en-GB"/>
        </w:rPr>
        <w:t>s</w:t>
      </w:r>
      <w:r w:rsidR="00A33E24">
        <w:rPr>
          <w:i/>
          <w:lang w:val="en-GB"/>
        </w:rPr>
        <w:t>. Double clicking the content would play the files.</w:t>
      </w:r>
      <w:r w:rsidR="00791FEF">
        <w:rPr>
          <w:i/>
          <w:lang w:val="en-GB"/>
        </w:rPr>
        <w:t xml:space="preserve"> Double click with Ctrl key would bring back to parent folder.</w:t>
      </w:r>
    </w:p>
    <w:p w:rsidR="00951EF3" w:rsidRDefault="00951EF3" w:rsidP="00560189">
      <w:pPr>
        <w:pStyle w:val="Standard"/>
        <w:numPr>
          <w:ilvl w:val="0"/>
          <w:numId w:val="33"/>
        </w:numPr>
        <w:rPr>
          <w:i/>
          <w:lang w:val="en-GB"/>
        </w:rPr>
      </w:pPr>
      <w:r>
        <w:rPr>
          <w:i/>
          <w:lang w:val="en-GB"/>
        </w:rPr>
        <w:t>Adding support to take this experience from Desktop to VR using OpenVR</w:t>
      </w:r>
    </w:p>
    <w:p w:rsidR="00363C09" w:rsidRDefault="00363C09" w:rsidP="00363C09">
      <w:pPr>
        <w:pStyle w:val="Heading2"/>
      </w:pPr>
      <w:r>
        <w:t>Skills learned</w:t>
      </w:r>
    </w:p>
    <w:p w:rsidR="00363C09" w:rsidRDefault="00363C09" w:rsidP="00363C09">
      <w:pPr>
        <w:pStyle w:val="ListParagraph"/>
        <w:numPr>
          <w:ilvl w:val="0"/>
          <w:numId w:val="15"/>
        </w:numPr>
        <w:rPr>
          <w:i/>
        </w:rPr>
      </w:pPr>
      <w:r>
        <w:rPr>
          <w:i/>
        </w:rPr>
        <w:t>Design and implement graphics algorithms &amp; techniques using Vulkan (environment mapping, shadow etc)</w:t>
      </w:r>
    </w:p>
    <w:p w:rsidR="00363C09" w:rsidRDefault="00363C09" w:rsidP="00363C09">
      <w:pPr>
        <w:pStyle w:val="ListParagraph"/>
        <w:numPr>
          <w:ilvl w:val="0"/>
          <w:numId w:val="15"/>
        </w:numPr>
        <w:rPr>
          <w:i/>
        </w:rPr>
      </w:pPr>
      <w:r>
        <w:rPr>
          <w:i/>
        </w:rPr>
        <w:t>Implement particle effects &amp; 3D terrain and various configurable parameters to create custom special effects</w:t>
      </w:r>
    </w:p>
    <w:p w:rsidR="00F34B2E" w:rsidRDefault="00F34B2E" w:rsidP="00F34B2E">
      <w:pPr>
        <w:pStyle w:val="ListParagraph"/>
        <w:numPr>
          <w:ilvl w:val="0"/>
          <w:numId w:val="15"/>
        </w:numPr>
        <w:rPr>
          <w:i/>
        </w:rPr>
      </w:pPr>
      <w:r>
        <w:rPr>
          <w:i/>
        </w:rPr>
        <w:t>The reader learns to add GUI interface for enabling/disabling features on the fly</w:t>
      </w:r>
    </w:p>
    <w:p w:rsidR="00F34B2E" w:rsidRDefault="00F34B2E" w:rsidP="00F34B2E">
      <w:pPr>
        <w:pStyle w:val="ListParagraph"/>
        <w:numPr>
          <w:ilvl w:val="0"/>
          <w:numId w:val="15"/>
        </w:numPr>
        <w:rPr>
          <w:i/>
        </w:rPr>
      </w:pPr>
      <w:r>
        <w:rPr>
          <w:i/>
        </w:rPr>
        <w:t>Learns techniques to smoothly navigate the 3D world with user inputs</w:t>
      </w:r>
    </w:p>
    <w:p w:rsidR="00363C09" w:rsidRPr="007C23E4" w:rsidRDefault="00363C09" w:rsidP="007C23E4">
      <w:pPr>
        <w:pStyle w:val="ListParagraph"/>
        <w:numPr>
          <w:ilvl w:val="0"/>
          <w:numId w:val="15"/>
        </w:numPr>
        <w:rPr>
          <w:i/>
        </w:rPr>
      </w:pPr>
      <w:r>
        <w:rPr>
          <w:i/>
        </w:rPr>
        <w:t xml:space="preserve">Add support for Virtual Reality mode to view the 3D world using </w:t>
      </w:r>
      <w:r w:rsidR="001B79F1">
        <w:rPr>
          <w:i/>
        </w:rPr>
        <w:t xml:space="preserve">Open </w:t>
      </w:r>
      <w:r>
        <w:rPr>
          <w:i/>
        </w:rPr>
        <w:t>VR kit</w:t>
      </w:r>
    </w:p>
    <w:p w:rsidR="00675BB9" w:rsidRDefault="00675BB9" w:rsidP="00675BB9">
      <w:pPr>
        <w:pStyle w:val="Heading1"/>
      </w:pPr>
      <w:r w:rsidRPr="005F04C6">
        <w:t xml:space="preserve">Chapter </w:t>
      </w:r>
      <w:r w:rsidR="007E6A51">
        <w:t>9</w:t>
      </w:r>
      <w:r w:rsidRPr="005F04C6">
        <w:t>: Providing customization options to the user</w:t>
      </w:r>
      <w:r w:rsidR="00917740">
        <w:t xml:space="preserve"> - 15</w:t>
      </w:r>
      <w:r>
        <w:t xml:space="preserve"> pages</w:t>
      </w:r>
      <w:r w:rsidR="009A0370">
        <w:t xml:space="preserve"> </w:t>
      </w:r>
    </w:p>
    <w:p w:rsidR="009A0370" w:rsidRPr="009A0370" w:rsidRDefault="009A0370" w:rsidP="009A0370">
      <w:r>
        <w:t>[To Selva] : Is this chapter required, can it be dissolved.</w:t>
      </w:r>
      <w:bookmarkStart w:id="0" w:name="_GoBack"/>
      <w:bookmarkEnd w:id="0"/>
    </w:p>
    <w:p w:rsidR="00675BB9" w:rsidRDefault="00675BB9" w:rsidP="00675BB9">
      <w:pPr>
        <w:pStyle w:val="Heading2"/>
      </w:pPr>
      <w:r>
        <w:t>Description</w:t>
      </w:r>
    </w:p>
    <w:p w:rsidR="00675BB9" w:rsidRPr="002A2D20" w:rsidRDefault="00675BB9" w:rsidP="00675BB9">
      <w:pPr>
        <w:rPr>
          <w:i/>
        </w:rPr>
      </w:pPr>
      <w:r>
        <w:rPr>
          <w:i/>
        </w:rPr>
        <w:t xml:space="preserve">Customization plays a big role in productizing an application hence this chapter introduces reader to build a scene editor that allows user to build their own custom 3D navigation path to visualize and automatically navigate the media content in the 3D world. </w:t>
      </w:r>
    </w:p>
    <w:p w:rsidR="00675BB9" w:rsidRDefault="00675BB9" w:rsidP="00675BB9">
      <w:pPr>
        <w:pStyle w:val="Heading2"/>
      </w:pPr>
      <w:r>
        <w:t>Level</w:t>
      </w:r>
    </w:p>
    <w:p w:rsidR="00675BB9" w:rsidRPr="00A83DD5" w:rsidRDefault="00675BB9" w:rsidP="00675BB9">
      <w:pPr>
        <w:rPr>
          <w:i/>
        </w:rPr>
      </w:pPr>
      <w:r>
        <w:rPr>
          <w:i/>
        </w:rPr>
        <w:t>ADVANCED</w:t>
      </w:r>
    </w:p>
    <w:p w:rsidR="00675BB9" w:rsidRDefault="00675BB9" w:rsidP="00675BB9">
      <w:pPr>
        <w:pStyle w:val="Heading2"/>
      </w:pPr>
      <w:r>
        <w:t>Topics covered</w:t>
      </w:r>
    </w:p>
    <w:p w:rsidR="00675BB9" w:rsidRDefault="00675BB9" w:rsidP="00675BB9">
      <w:pPr>
        <w:pStyle w:val="ListParagraph"/>
        <w:numPr>
          <w:ilvl w:val="0"/>
          <w:numId w:val="20"/>
        </w:numPr>
        <w:rPr>
          <w:i/>
        </w:rPr>
      </w:pPr>
      <w:r>
        <w:rPr>
          <w:i/>
        </w:rPr>
        <w:t>Various customization options that can make the application more personalized for each user</w:t>
      </w:r>
    </w:p>
    <w:p w:rsidR="00675BB9" w:rsidRPr="00BC08BB" w:rsidRDefault="00675BB9" w:rsidP="00675BB9">
      <w:pPr>
        <w:pStyle w:val="ListParagraph"/>
        <w:numPr>
          <w:ilvl w:val="0"/>
          <w:numId w:val="20"/>
        </w:numPr>
        <w:rPr>
          <w:i/>
        </w:rPr>
      </w:pPr>
      <w:r>
        <w:rPr>
          <w:i/>
        </w:rPr>
        <w:t>Step by step process to build a 3D scene editor feature in the application</w:t>
      </w:r>
    </w:p>
    <w:p w:rsidR="00675BB9" w:rsidRDefault="00675BB9" w:rsidP="00675BB9">
      <w:pPr>
        <w:pStyle w:val="Heading2"/>
      </w:pPr>
      <w:r>
        <w:t>Skills learned</w:t>
      </w:r>
    </w:p>
    <w:p w:rsidR="00675BB9" w:rsidRDefault="00675BB9" w:rsidP="00675BB9">
      <w:pPr>
        <w:pStyle w:val="ListParagraph"/>
        <w:numPr>
          <w:ilvl w:val="0"/>
          <w:numId w:val="20"/>
        </w:numPr>
        <w:rPr>
          <w:i/>
        </w:rPr>
      </w:pPr>
      <w:r>
        <w:rPr>
          <w:i/>
        </w:rPr>
        <w:t>How to save and load user settings</w:t>
      </w:r>
      <w:r w:rsidR="00325573">
        <w:rPr>
          <w:i/>
        </w:rPr>
        <w:t>(Parminder</w:t>
      </w:r>
      <w:r w:rsidR="005948F3">
        <w:rPr>
          <w:i/>
        </w:rPr>
        <w:t xml:space="preserve"> will help to use </w:t>
      </w:r>
      <w:r w:rsidR="003238C2">
        <w:rPr>
          <w:i/>
        </w:rPr>
        <w:t>LUA</w:t>
      </w:r>
      <w:r w:rsidR="00F42E18">
        <w:rPr>
          <w:i/>
        </w:rPr>
        <w:t xml:space="preserve"> to load and save project settings</w:t>
      </w:r>
      <w:r w:rsidR="003238C2">
        <w:rPr>
          <w:i/>
        </w:rPr>
        <w:t>)</w:t>
      </w:r>
    </w:p>
    <w:p w:rsidR="00675BB9" w:rsidRDefault="00675BB9" w:rsidP="00675BB9">
      <w:pPr>
        <w:pStyle w:val="ListParagraph"/>
        <w:numPr>
          <w:ilvl w:val="0"/>
          <w:numId w:val="20"/>
        </w:numPr>
        <w:rPr>
          <w:i/>
        </w:rPr>
      </w:pPr>
      <w:r>
        <w:rPr>
          <w:i/>
        </w:rPr>
        <w:t xml:space="preserve">How to smooth the </w:t>
      </w:r>
      <w:r w:rsidRPr="00BC08BB">
        <w:rPr>
          <w:i/>
        </w:rPr>
        <w:t>navigation path using B-spline for smooth camera movements</w:t>
      </w:r>
    </w:p>
    <w:p w:rsidR="00675BB9" w:rsidRPr="00970476" w:rsidRDefault="00675BB9" w:rsidP="00970476">
      <w:pPr>
        <w:pStyle w:val="ListParagraph"/>
        <w:numPr>
          <w:ilvl w:val="0"/>
          <w:numId w:val="20"/>
        </w:numPr>
        <w:rPr>
          <w:i/>
        </w:rPr>
      </w:pPr>
      <w:r>
        <w:rPr>
          <w:i/>
        </w:rPr>
        <w:t>Techniques to save the 3D rendered scenes as a video file to share in social media</w:t>
      </w:r>
    </w:p>
    <w:p w:rsidR="008D45CB" w:rsidRDefault="008D45CB" w:rsidP="008D45CB">
      <w:pPr>
        <w:pStyle w:val="Heading1"/>
      </w:pPr>
      <w:r w:rsidRPr="005F04C6">
        <w:lastRenderedPageBreak/>
        <w:t xml:space="preserve">Chapter </w:t>
      </w:r>
      <w:r w:rsidR="00971824">
        <w:t>10</w:t>
      </w:r>
      <w:r w:rsidRPr="005F04C6">
        <w:t xml:space="preserve">: </w:t>
      </w:r>
      <w:r w:rsidR="00D61DF5">
        <w:t>Application tuning, debugging and profiling in Vulkan</w:t>
      </w:r>
      <w:r w:rsidR="00431AF8">
        <w:t xml:space="preserve"> - 15</w:t>
      </w:r>
      <w:r>
        <w:t xml:space="preserve"> pages</w:t>
      </w:r>
    </w:p>
    <w:p w:rsidR="008D45CB" w:rsidRDefault="008D45CB" w:rsidP="008D45CB">
      <w:pPr>
        <w:pStyle w:val="Heading2"/>
      </w:pPr>
      <w:r>
        <w:t>Description</w:t>
      </w:r>
    </w:p>
    <w:p w:rsidR="008D45CB" w:rsidRPr="002A2D20" w:rsidRDefault="00175ED1" w:rsidP="008D45CB">
      <w:pPr>
        <w:rPr>
          <w:i/>
        </w:rPr>
      </w:pPr>
      <w:r>
        <w:rPr>
          <w:i/>
        </w:rPr>
        <w:t xml:space="preserve">This chapter tunes the application performance and let the user to debug </w:t>
      </w:r>
      <w:r w:rsidR="00646D8A">
        <w:rPr>
          <w:i/>
        </w:rPr>
        <w:t>those</w:t>
      </w:r>
      <w:r>
        <w:rPr>
          <w:i/>
        </w:rPr>
        <w:t xml:space="preserve"> using Vulkan tools and debugging layers.</w:t>
      </w:r>
    </w:p>
    <w:p w:rsidR="008D45CB" w:rsidRDefault="008D45CB" w:rsidP="008D45CB">
      <w:pPr>
        <w:pStyle w:val="Heading2"/>
      </w:pPr>
      <w:r>
        <w:t>Level</w:t>
      </w:r>
    </w:p>
    <w:p w:rsidR="008D45CB" w:rsidRPr="00A83DD5" w:rsidRDefault="008D45CB" w:rsidP="008D45CB">
      <w:pPr>
        <w:rPr>
          <w:i/>
        </w:rPr>
      </w:pPr>
      <w:r>
        <w:rPr>
          <w:i/>
        </w:rPr>
        <w:t>ADVANCED</w:t>
      </w:r>
    </w:p>
    <w:p w:rsidR="008D45CB" w:rsidRDefault="008D45CB" w:rsidP="008D45CB">
      <w:pPr>
        <w:pStyle w:val="Heading2"/>
      </w:pPr>
      <w:r>
        <w:t>Topics covered</w:t>
      </w:r>
    </w:p>
    <w:p w:rsidR="003D255E" w:rsidRDefault="003D255E" w:rsidP="003D255E">
      <w:pPr>
        <w:pStyle w:val="Standard"/>
        <w:numPr>
          <w:ilvl w:val="0"/>
          <w:numId w:val="20"/>
        </w:numPr>
        <w:rPr>
          <w:i/>
          <w:lang w:val="en-GB"/>
        </w:rPr>
      </w:pPr>
      <w:r w:rsidRPr="0090074C">
        <w:rPr>
          <w:i/>
          <w:lang w:val="en-GB"/>
        </w:rPr>
        <w:t>Techniques to improve performance</w:t>
      </w:r>
    </w:p>
    <w:p w:rsidR="003D255E" w:rsidRDefault="003D255E" w:rsidP="003D255E">
      <w:pPr>
        <w:pStyle w:val="Standard"/>
        <w:numPr>
          <w:ilvl w:val="0"/>
          <w:numId w:val="20"/>
        </w:numPr>
        <w:rPr>
          <w:i/>
          <w:lang w:val="en-GB"/>
        </w:rPr>
      </w:pPr>
      <w:r>
        <w:rPr>
          <w:i/>
          <w:lang w:val="en-GB"/>
        </w:rPr>
        <w:t>Debugging in Vulkan</w:t>
      </w:r>
    </w:p>
    <w:p w:rsidR="003D255E" w:rsidRPr="00363C09" w:rsidRDefault="003D255E" w:rsidP="003D255E">
      <w:pPr>
        <w:pStyle w:val="Standard"/>
        <w:numPr>
          <w:ilvl w:val="1"/>
          <w:numId w:val="20"/>
        </w:numPr>
        <w:rPr>
          <w:i/>
          <w:lang w:val="en-GB"/>
        </w:rPr>
      </w:pPr>
      <w:r>
        <w:rPr>
          <w:i/>
          <w:lang w:val="en-GB"/>
        </w:rPr>
        <w:t>Understanding Vulkan debugging layers</w:t>
      </w:r>
    </w:p>
    <w:p w:rsidR="003D255E" w:rsidRDefault="003D255E" w:rsidP="003D255E">
      <w:pPr>
        <w:pStyle w:val="Standard"/>
        <w:numPr>
          <w:ilvl w:val="0"/>
          <w:numId w:val="20"/>
        </w:numPr>
        <w:rPr>
          <w:i/>
          <w:lang w:val="en-GB"/>
        </w:rPr>
      </w:pPr>
      <w:r>
        <w:rPr>
          <w:i/>
          <w:lang w:val="en-GB"/>
        </w:rPr>
        <w:t>Tuning</w:t>
      </w:r>
      <w:r w:rsidR="0012630F">
        <w:rPr>
          <w:i/>
          <w:lang w:val="en-GB"/>
        </w:rPr>
        <w:t xml:space="preserve"> and profiling application</w:t>
      </w:r>
      <w:r>
        <w:rPr>
          <w:i/>
          <w:lang w:val="en-GB"/>
        </w:rPr>
        <w:t xml:space="preserve"> performance in Vulkan</w:t>
      </w:r>
    </w:p>
    <w:p w:rsidR="008D45CB" w:rsidRPr="00BA28EF" w:rsidRDefault="003D255E" w:rsidP="00BA28EF">
      <w:pPr>
        <w:pStyle w:val="Standard"/>
        <w:numPr>
          <w:ilvl w:val="1"/>
          <w:numId w:val="20"/>
        </w:numPr>
        <w:rPr>
          <w:i/>
          <w:lang w:val="en-GB"/>
        </w:rPr>
      </w:pPr>
      <w:r>
        <w:rPr>
          <w:i/>
          <w:lang w:val="en-GB"/>
        </w:rPr>
        <w:t>Vulkan tools to view the health of underlying application and improve the performance.</w:t>
      </w:r>
    </w:p>
    <w:p w:rsidR="008D45CB" w:rsidRDefault="008D45CB" w:rsidP="008D45CB">
      <w:pPr>
        <w:pStyle w:val="Heading2"/>
      </w:pPr>
      <w:r>
        <w:t>Skills learned</w:t>
      </w:r>
    </w:p>
    <w:p w:rsidR="0012630F" w:rsidRDefault="0012630F" w:rsidP="000A60BC">
      <w:pPr>
        <w:pStyle w:val="Standard"/>
        <w:numPr>
          <w:ilvl w:val="0"/>
          <w:numId w:val="20"/>
        </w:numPr>
      </w:pPr>
      <w:r w:rsidRPr="000A60BC">
        <w:rPr>
          <w:lang w:val="en-GB"/>
        </w:rPr>
        <w:t>Debugging</w:t>
      </w:r>
      <w:r w:rsidRPr="000A60BC">
        <w:t xml:space="preserve"> </w:t>
      </w:r>
      <w:r w:rsidR="000A60BC">
        <w:t>in Vulkan</w:t>
      </w:r>
    </w:p>
    <w:p w:rsidR="000A60BC" w:rsidRDefault="000A60BC" w:rsidP="000A60BC">
      <w:pPr>
        <w:pStyle w:val="Standard"/>
        <w:numPr>
          <w:ilvl w:val="0"/>
          <w:numId w:val="20"/>
        </w:numPr>
      </w:pPr>
      <w:r>
        <w:t>Profiling in Vulkan</w:t>
      </w:r>
    </w:p>
    <w:p w:rsidR="005F04C6" w:rsidRPr="00324572" w:rsidRDefault="00616DFA" w:rsidP="008D76F4">
      <w:pPr>
        <w:pStyle w:val="Standard"/>
        <w:numPr>
          <w:ilvl w:val="0"/>
          <w:numId w:val="20"/>
        </w:numPr>
      </w:pPr>
      <w:r>
        <w:t>Performance improvement techniques and tips</w:t>
      </w:r>
    </w:p>
    <w:p w:rsidR="00C23787" w:rsidRDefault="00C23787" w:rsidP="00C23787">
      <w:pPr>
        <w:pStyle w:val="Heading1"/>
      </w:pPr>
      <w:r>
        <w:t>Author Bio</w:t>
      </w:r>
    </w:p>
    <w:p w:rsidR="00C23787" w:rsidRPr="00C13576" w:rsidRDefault="005F04C6" w:rsidP="00C23787">
      <w:r w:rsidRPr="00362161">
        <w:rPr>
          <w:b/>
        </w:rPr>
        <w:t>Selvakumar Panneer</w:t>
      </w:r>
      <w:r w:rsidRPr="005F04C6">
        <w:t xml:space="preserve"> is a Senior Graphics SW Architect at Intel with 20+ years of professional product development experience in GPU driver development, 3D graphics/gaming &amp; interactive graphics research. His innovative GPU performance optimizations &amp; power saving techniques are featured in AMD GPUs &amp; Intel Processor Graphics.</w:t>
      </w:r>
      <w:r w:rsidR="00DD5069">
        <w:t xml:space="preserve"> He started his career as a game developer and worked on 2 end to end game projects. He spent a more than a decade on GPU optimization techniques and graphics driver development. He is currently working at Intel Research labs focused on technologies &amp; algorithms to bring immersive and interactive visual experience.</w:t>
      </w:r>
    </w:p>
    <w:p w:rsidR="00362161" w:rsidRPr="003C7A4A" w:rsidRDefault="00362161" w:rsidP="00362161">
      <w:r w:rsidRPr="00362161">
        <w:rPr>
          <w:b/>
        </w:rPr>
        <w:t>Parminder Singh</w:t>
      </w:r>
      <w:r>
        <w:t xml:space="preserve"> is a senior</w:t>
      </w:r>
      <w:r w:rsidRPr="003C7A4A">
        <w:t xml:space="preserve"> engineer at </w:t>
      </w:r>
      <w:hyperlink r:id="rId7" w:history="1">
        <w:r w:rsidRPr="00C53161">
          <w:rPr>
            <w:rStyle w:val="Hyperlink"/>
          </w:rPr>
          <w:t>Black Magic Designs</w:t>
        </w:r>
      </w:hyperlink>
      <w:r w:rsidRPr="003C7A4A">
        <w:t>, Singapore.</w:t>
      </w:r>
      <w:r>
        <w:t xml:space="preserve"> </w:t>
      </w:r>
      <w:r>
        <w:t>A</w:t>
      </w:r>
      <w:r w:rsidRPr="003C7A4A">
        <w:t>s a passionate 3D architect, he has worked in the fields of network simulations, geo</w:t>
      </w:r>
      <w:r>
        <w:t>-</w:t>
      </w:r>
      <w:r w:rsidRPr="003C7A4A">
        <w:t>m</w:t>
      </w:r>
      <w:r>
        <w:t xml:space="preserve">odeling, navigation, automotive, </w:t>
      </w:r>
      <w:r w:rsidRPr="003C7A4A">
        <w:t>i</w:t>
      </w:r>
      <w:r>
        <w:t>nfotainment system, image processing and post production</w:t>
      </w:r>
      <w:r w:rsidRPr="003C7A4A">
        <w:t>. His research interests include GPU-based real-time rendering, geospatial terrain rendering, screen-spaced techniques, real-time dynamic shadows, scientific visualization, scene graphs, and anti-aliasing techniques.</w:t>
      </w:r>
      <w:r w:rsidR="00A92479">
        <w:t xml:space="preserve"> </w:t>
      </w:r>
      <w:r w:rsidR="00440E99">
        <w:t>He is also, an author of</w:t>
      </w:r>
      <w:hyperlink r:id="rId8" w:history="1">
        <w:r w:rsidR="00440E99" w:rsidRPr="001507C9">
          <w:rPr>
            <w:rStyle w:val="Hyperlink"/>
          </w:rPr>
          <w:t xml:space="preserve"> Learning Vulkan</w:t>
        </w:r>
      </w:hyperlink>
      <w:r w:rsidR="00440E99">
        <w:t xml:space="preserve"> and </w:t>
      </w:r>
      <w:hyperlink r:id="rId9" w:history="1">
        <w:r w:rsidR="00440E99" w:rsidRPr="00440E99">
          <w:rPr>
            <w:rStyle w:val="Hyperlink"/>
          </w:rPr>
          <w:t>OpenGL ES 3.0 Cookbook</w:t>
        </w:r>
      </w:hyperlink>
    </w:p>
    <w:p w:rsidR="00362161" w:rsidRPr="003C7A4A" w:rsidRDefault="00362161" w:rsidP="00362161">
      <w:r w:rsidRPr="003C7A4A">
        <w:t xml:space="preserve">He is an OpenGL ES </w:t>
      </w:r>
      <w:r>
        <w:t xml:space="preserve">and Vulkan </w:t>
      </w:r>
      <w:r w:rsidRPr="003C7A4A">
        <w:t xml:space="preserve">trainer. Parminder loves to take up challenges related to real-time rendering. His current research and work includes futuristic implementation for next-generation </w:t>
      </w:r>
      <w:r>
        <w:t xml:space="preserve">scalable and manageable </w:t>
      </w:r>
      <w:r w:rsidRPr="003C7A4A">
        <w:t xml:space="preserve">graphics </w:t>
      </w:r>
      <w:r>
        <w:t>engines to produce</w:t>
      </w:r>
      <w:r w:rsidRPr="003C7A4A">
        <w:t xml:space="preserve"> stunning data, user interface, and visualization effects (merging 2D and 3D concepts). His hobbies include cooking, traveling, sharing knowledge, and exploring the possibilities of applied physics and mathematics.</w:t>
      </w:r>
    </w:p>
    <w:p w:rsidR="00362161" w:rsidRDefault="00362161" w:rsidP="00362161">
      <w:r w:rsidRPr="003C7A4A">
        <w:t>Feel free to reach Parminder at </w:t>
      </w:r>
      <w:hyperlink r:id="rId10" w:history="1">
        <w:r w:rsidRPr="003D3DED">
          <w:rPr>
            <w:rStyle w:val="Hyperlink"/>
          </w:rPr>
          <w:t>https://www.linkedin.com/in/parmindersingh18</w:t>
        </w:r>
      </w:hyperlink>
    </w:p>
    <w:p w:rsidR="00C23787" w:rsidRDefault="00C23787" w:rsidP="008D76F4">
      <w:pPr>
        <w:rPr>
          <w:i/>
        </w:rPr>
      </w:pPr>
    </w:p>
    <w:sectPr w:rsidR="00C23787" w:rsidSect="00E637D9">
      <w:footerReference w:type="default" r:id="rId11"/>
      <w:footerReference w:type="firs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E04" w:rsidRDefault="00533E04" w:rsidP="0045315C">
      <w:pPr>
        <w:spacing w:after="0" w:line="240" w:lineRule="auto"/>
      </w:pPr>
      <w:r>
        <w:separator/>
      </w:r>
    </w:p>
  </w:endnote>
  <w:endnote w:type="continuationSeparator" w:id="0">
    <w:p w:rsidR="00533E04" w:rsidRDefault="00533E04" w:rsidP="00453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lin Gothic Medium Cond">
    <w:altName w:val="Arial"/>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93C" w:rsidRDefault="0051693C" w:rsidP="003E0768">
    <w:pPr>
      <w:pStyle w:val="Footer"/>
      <w:pBdr>
        <w:top w:val="single" w:sz="4" w:space="1" w:color="FE8637" w:themeColor="accent1"/>
      </w:pBdr>
      <w:tabs>
        <w:tab w:val="clear" w:pos="4513"/>
        <w:tab w:val="clear" w:pos="9026"/>
        <w:tab w:val="center" w:pos="5245"/>
        <w:tab w:val="right" w:pos="10490"/>
      </w:tabs>
    </w:pPr>
    <w:r>
      <w:fldChar w:fldCharType="begin"/>
    </w:r>
    <w:r>
      <w:instrText xml:space="preserve"> STYLEREF  Title </w:instrText>
    </w:r>
    <w:r>
      <w:fldChar w:fldCharType="separate"/>
    </w:r>
    <w:r w:rsidR="009E4D45">
      <w:rPr>
        <w:noProof/>
      </w:rPr>
      <w:t>Vulkan – By Example</w:t>
    </w:r>
    <w:r>
      <w:rPr>
        <w:noProof/>
      </w:rPr>
      <w:fldChar w:fldCharType="end"/>
    </w:r>
    <w:r>
      <w:tab/>
    </w:r>
    <w:r w:rsidRPr="0045315C">
      <w:t xml:space="preserve">Page </w:t>
    </w:r>
    <w:r w:rsidRPr="0045315C">
      <w:fldChar w:fldCharType="begin"/>
    </w:r>
    <w:r w:rsidRPr="0045315C">
      <w:instrText xml:space="preserve"> PAGE   \* MERGEFORMAT </w:instrText>
    </w:r>
    <w:r w:rsidRPr="0045315C">
      <w:fldChar w:fldCharType="separate"/>
    </w:r>
    <w:r w:rsidR="009E4D45">
      <w:rPr>
        <w:noProof/>
      </w:rPr>
      <w:t>8</w:t>
    </w:r>
    <w:r w:rsidRPr="0045315C">
      <w:fldChar w:fldCharType="end"/>
    </w:r>
    <w:r>
      <w:tab/>
    </w:r>
    <w:r w:rsidRPr="0045315C">
      <w:fldChar w:fldCharType="begin"/>
    </w:r>
    <w:r w:rsidRPr="0045315C">
      <w:instrText xml:space="preserve"> SAVEDATE  \@ "dd MMMM yyyy"  \* MERGEFORMAT </w:instrText>
    </w:r>
    <w:r w:rsidRPr="0045315C">
      <w:fldChar w:fldCharType="separate"/>
    </w:r>
    <w:r>
      <w:rPr>
        <w:noProof/>
      </w:rPr>
      <w:t>12 November 2017</w:t>
    </w:r>
    <w:r w:rsidRPr="0045315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93C" w:rsidRDefault="0051693C" w:rsidP="00E637D9">
    <w:pPr>
      <w:pStyle w:val="Footer"/>
      <w:pBdr>
        <w:top w:val="single" w:sz="4" w:space="1" w:color="FE8637" w:themeColor="accent1"/>
      </w:pBdr>
      <w:tabs>
        <w:tab w:val="clear" w:pos="4513"/>
        <w:tab w:val="clear" w:pos="9026"/>
        <w:tab w:val="center" w:pos="5245"/>
        <w:tab w:val="right" w:pos="10490"/>
      </w:tabs>
    </w:pPr>
    <w:r>
      <w:fldChar w:fldCharType="begin"/>
    </w:r>
    <w:r>
      <w:instrText xml:space="preserve"> STYLEREF  Title </w:instrText>
    </w:r>
    <w:r>
      <w:fldChar w:fldCharType="separate"/>
    </w:r>
    <w:r w:rsidR="009A0370">
      <w:rPr>
        <w:noProof/>
      </w:rPr>
      <w:t>Vulkan – By Example</w:t>
    </w:r>
    <w:r>
      <w:rPr>
        <w:noProof/>
      </w:rPr>
      <w:fldChar w:fldCharType="end"/>
    </w:r>
    <w:r>
      <w:tab/>
    </w:r>
    <w:r w:rsidRPr="0045315C">
      <w:t xml:space="preserve">Page </w:t>
    </w:r>
    <w:r w:rsidRPr="0045315C">
      <w:fldChar w:fldCharType="begin"/>
    </w:r>
    <w:r w:rsidRPr="0045315C">
      <w:instrText xml:space="preserve"> PAGE   \* MERGEFORMAT </w:instrText>
    </w:r>
    <w:r w:rsidRPr="0045315C">
      <w:fldChar w:fldCharType="separate"/>
    </w:r>
    <w:r w:rsidR="009A0370">
      <w:rPr>
        <w:noProof/>
      </w:rPr>
      <w:t>1</w:t>
    </w:r>
    <w:r w:rsidRPr="0045315C">
      <w:fldChar w:fldCharType="end"/>
    </w:r>
    <w:r>
      <w:tab/>
    </w:r>
    <w:r w:rsidRPr="0045315C">
      <w:fldChar w:fldCharType="begin"/>
    </w:r>
    <w:r w:rsidRPr="0045315C">
      <w:instrText xml:space="preserve"> SAVEDATE  \@ "dd MMMM yyyy"  \* MERGEFORMAT </w:instrText>
    </w:r>
    <w:r w:rsidRPr="0045315C">
      <w:fldChar w:fldCharType="separate"/>
    </w:r>
    <w:r>
      <w:rPr>
        <w:noProof/>
      </w:rPr>
      <w:t>12 November 2017</w:t>
    </w:r>
    <w:r w:rsidRPr="0045315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E04" w:rsidRDefault="00533E04" w:rsidP="0045315C">
      <w:pPr>
        <w:spacing w:after="0" w:line="240" w:lineRule="auto"/>
      </w:pPr>
      <w:r>
        <w:separator/>
      </w:r>
    </w:p>
  </w:footnote>
  <w:footnote w:type="continuationSeparator" w:id="0">
    <w:p w:rsidR="00533E04" w:rsidRDefault="00533E04" w:rsidP="004531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0FF0"/>
    <w:multiLevelType w:val="hybridMultilevel"/>
    <w:tmpl w:val="5F2A3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82658"/>
    <w:multiLevelType w:val="hybridMultilevel"/>
    <w:tmpl w:val="72AA6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4C3A99"/>
    <w:multiLevelType w:val="hybridMultilevel"/>
    <w:tmpl w:val="683A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56D0F"/>
    <w:multiLevelType w:val="hybridMultilevel"/>
    <w:tmpl w:val="368E5B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B106C6"/>
    <w:multiLevelType w:val="multilevel"/>
    <w:tmpl w:val="57EA3AAE"/>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 w15:restartNumberingAfterBreak="0">
    <w:nsid w:val="1512168A"/>
    <w:multiLevelType w:val="hybridMultilevel"/>
    <w:tmpl w:val="D55E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36D6A"/>
    <w:multiLevelType w:val="hybridMultilevel"/>
    <w:tmpl w:val="72AA6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DA0D4B"/>
    <w:multiLevelType w:val="hybridMultilevel"/>
    <w:tmpl w:val="3E2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B5B35"/>
    <w:multiLevelType w:val="hybridMultilevel"/>
    <w:tmpl w:val="72AA6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C005295"/>
    <w:multiLevelType w:val="hybridMultilevel"/>
    <w:tmpl w:val="CFCE94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0644C"/>
    <w:multiLevelType w:val="hybridMultilevel"/>
    <w:tmpl w:val="2938A5E8"/>
    <w:lvl w:ilvl="0" w:tplc="32E015A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1E8E6F28"/>
    <w:multiLevelType w:val="hybridMultilevel"/>
    <w:tmpl w:val="6274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F623A"/>
    <w:multiLevelType w:val="hybridMultilevel"/>
    <w:tmpl w:val="72AA6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6693F72"/>
    <w:multiLevelType w:val="hybridMultilevel"/>
    <w:tmpl w:val="5F2A3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03EC2"/>
    <w:multiLevelType w:val="hybridMultilevel"/>
    <w:tmpl w:val="D02C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D05A4"/>
    <w:multiLevelType w:val="hybridMultilevel"/>
    <w:tmpl w:val="8F2A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66EF2"/>
    <w:multiLevelType w:val="hybridMultilevel"/>
    <w:tmpl w:val="18B0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30E16"/>
    <w:multiLevelType w:val="hybridMultilevel"/>
    <w:tmpl w:val="137A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554705"/>
    <w:multiLevelType w:val="hybridMultilevel"/>
    <w:tmpl w:val="7946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249F1"/>
    <w:multiLevelType w:val="hybridMultilevel"/>
    <w:tmpl w:val="D1C0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C10F3"/>
    <w:multiLevelType w:val="hybridMultilevel"/>
    <w:tmpl w:val="0132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665AB"/>
    <w:multiLevelType w:val="hybridMultilevel"/>
    <w:tmpl w:val="2160B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9C76829"/>
    <w:multiLevelType w:val="hybridMultilevel"/>
    <w:tmpl w:val="8080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53C10"/>
    <w:multiLevelType w:val="hybridMultilevel"/>
    <w:tmpl w:val="F0AA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02310"/>
    <w:multiLevelType w:val="hybridMultilevel"/>
    <w:tmpl w:val="B9DA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83EE7"/>
    <w:multiLevelType w:val="hybridMultilevel"/>
    <w:tmpl w:val="BCC6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FB7777"/>
    <w:multiLevelType w:val="hybridMultilevel"/>
    <w:tmpl w:val="E2FE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3665E"/>
    <w:multiLevelType w:val="hybridMultilevel"/>
    <w:tmpl w:val="05005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6C6877"/>
    <w:multiLevelType w:val="multilevel"/>
    <w:tmpl w:val="57EA3AAE"/>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9" w15:restartNumberingAfterBreak="0">
    <w:nsid w:val="7A9169C1"/>
    <w:multiLevelType w:val="hybridMultilevel"/>
    <w:tmpl w:val="D54A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9830EC"/>
    <w:multiLevelType w:val="hybridMultilevel"/>
    <w:tmpl w:val="E326B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4107D7"/>
    <w:multiLevelType w:val="hybridMultilevel"/>
    <w:tmpl w:val="D92C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C84139"/>
    <w:multiLevelType w:val="hybridMultilevel"/>
    <w:tmpl w:val="C8666C4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7"/>
  </w:num>
  <w:num w:numId="2">
    <w:abstractNumId w:val="13"/>
  </w:num>
  <w:num w:numId="3">
    <w:abstractNumId w:val="28"/>
  </w:num>
  <w:num w:numId="4">
    <w:abstractNumId w:val="4"/>
  </w:num>
  <w:num w:numId="5">
    <w:abstractNumId w:val="20"/>
  </w:num>
  <w:num w:numId="6">
    <w:abstractNumId w:val="25"/>
  </w:num>
  <w:num w:numId="7">
    <w:abstractNumId w:val="16"/>
  </w:num>
  <w:num w:numId="8">
    <w:abstractNumId w:val="11"/>
  </w:num>
  <w:num w:numId="9">
    <w:abstractNumId w:val="23"/>
  </w:num>
  <w:num w:numId="10">
    <w:abstractNumId w:val="29"/>
  </w:num>
  <w:num w:numId="11">
    <w:abstractNumId w:val="5"/>
  </w:num>
  <w:num w:numId="12">
    <w:abstractNumId w:val="22"/>
  </w:num>
  <w:num w:numId="13">
    <w:abstractNumId w:val="26"/>
  </w:num>
  <w:num w:numId="14">
    <w:abstractNumId w:val="31"/>
  </w:num>
  <w:num w:numId="15">
    <w:abstractNumId w:val="18"/>
  </w:num>
  <w:num w:numId="16">
    <w:abstractNumId w:val="7"/>
  </w:num>
  <w:num w:numId="17">
    <w:abstractNumId w:val="14"/>
  </w:num>
  <w:num w:numId="18">
    <w:abstractNumId w:val="19"/>
  </w:num>
  <w:num w:numId="19">
    <w:abstractNumId w:val="24"/>
  </w:num>
  <w:num w:numId="20">
    <w:abstractNumId w:val="30"/>
  </w:num>
  <w:num w:numId="21">
    <w:abstractNumId w:val="15"/>
  </w:num>
  <w:num w:numId="22">
    <w:abstractNumId w:val="10"/>
    <w:lvlOverride w:ilvl="0"/>
    <w:lvlOverride w:ilvl="1"/>
    <w:lvlOverride w:ilvl="2"/>
    <w:lvlOverride w:ilvl="3"/>
    <w:lvlOverride w:ilvl="4"/>
    <w:lvlOverride w:ilvl="5"/>
    <w:lvlOverride w:ilvl="6"/>
    <w:lvlOverride w:ilvl="7"/>
    <w:lvlOverride w:ilvl="8"/>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8"/>
  </w:num>
  <w:num w:numId="27">
    <w:abstractNumId w:val="6"/>
  </w:num>
  <w:num w:numId="28">
    <w:abstractNumId w:val="12"/>
  </w:num>
  <w:num w:numId="29">
    <w:abstractNumId w:val="2"/>
  </w:num>
  <w:num w:numId="30">
    <w:abstractNumId w:val="10"/>
  </w:num>
  <w:num w:numId="31">
    <w:abstractNumId w:val="27"/>
  </w:num>
  <w:num w:numId="32">
    <w:abstractNumId w:val="0"/>
  </w:num>
  <w:num w:numId="33">
    <w:abstractNumId w:val="3"/>
  </w:num>
  <w:num w:numId="34">
    <w:abstractNumId w:val="32"/>
  </w:num>
  <w:num w:numId="35">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90"/>
    <w:rsid w:val="00000771"/>
    <w:rsid w:val="0000160B"/>
    <w:rsid w:val="000036BF"/>
    <w:rsid w:val="0001556D"/>
    <w:rsid w:val="00015F03"/>
    <w:rsid w:val="000215BC"/>
    <w:rsid w:val="0002677E"/>
    <w:rsid w:val="000318EA"/>
    <w:rsid w:val="00031AD2"/>
    <w:rsid w:val="00034C94"/>
    <w:rsid w:val="00036D8B"/>
    <w:rsid w:val="00041604"/>
    <w:rsid w:val="000459B1"/>
    <w:rsid w:val="000470F5"/>
    <w:rsid w:val="00054E3D"/>
    <w:rsid w:val="00056303"/>
    <w:rsid w:val="00065110"/>
    <w:rsid w:val="0006668A"/>
    <w:rsid w:val="0007184F"/>
    <w:rsid w:val="00075369"/>
    <w:rsid w:val="000807A7"/>
    <w:rsid w:val="00080B48"/>
    <w:rsid w:val="00087BFE"/>
    <w:rsid w:val="00091D65"/>
    <w:rsid w:val="000948A8"/>
    <w:rsid w:val="00096ADA"/>
    <w:rsid w:val="000A60BC"/>
    <w:rsid w:val="000B2EFC"/>
    <w:rsid w:val="000B416A"/>
    <w:rsid w:val="000C3D54"/>
    <w:rsid w:val="000D3257"/>
    <w:rsid w:val="000D3CC7"/>
    <w:rsid w:val="000D5054"/>
    <w:rsid w:val="000E74FC"/>
    <w:rsid w:val="000F14C2"/>
    <w:rsid w:val="00100571"/>
    <w:rsid w:val="00117816"/>
    <w:rsid w:val="00122355"/>
    <w:rsid w:val="0012630F"/>
    <w:rsid w:val="00136697"/>
    <w:rsid w:val="001469E6"/>
    <w:rsid w:val="001507C9"/>
    <w:rsid w:val="0015503F"/>
    <w:rsid w:val="001562D8"/>
    <w:rsid w:val="00157505"/>
    <w:rsid w:val="0016590E"/>
    <w:rsid w:val="00166134"/>
    <w:rsid w:val="001717BF"/>
    <w:rsid w:val="00171EE7"/>
    <w:rsid w:val="001736F7"/>
    <w:rsid w:val="00175ED1"/>
    <w:rsid w:val="001774D6"/>
    <w:rsid w:val="00183D14"/>
    <w:rsid w:val="001840B6"/>
    <w:rsid w:val="001926CF"/>
    <w:rsid w:val="00195414"/>
    <w:rsid w:val="001A1BDD"/>
    <w:rsid w:val="001A357B"/>
    <w:rsid w:val="001B79F1"/>
    <w:rsid w:val="001C1312"/>
    <w:rsid w:val="001C5407"/>
    <w:rsid w:val="001D19E5"/>
    <w:rsid w:val="001D5D26"/>
    <w:rsid w:val="001E19EF"/>
    <w:rsid w:val="001E2838"/>
    <w:rsid w:val="001E2E42"/>
    <w:rsid w:val="001E43B2"/>
    <w:rsid w:val="001F1CC7"/>
    <w:rsid w:val="001F3AA5"/>
    <w:rsid w:val="001F73F5"/>
    <w:rsid w:val="00205CF6"/>
    <w:rsid w:val="002066F6"/>
    <w:rsid w:val="002074B6"/>
    <w:rsid w:val="00213660"/>
    <w:rsid w:val="0021395D"/>
    <w:rsid w:val="00214966"/>
    <w:rsid w:val="002163B2"/>
    <w:rsid w:val="002179C7"/>
    <w:rsid w:val="00234648"/>
    <w:rsid w:val="00243DFB"/>
    <w:rsid w:val="00244194"/>
    <w:rsid w:val="00244B2F"/>
    <w:rsid w:val="002459AA"/>
    <w:rsid w:val="002460D1"/>
    <w:rsid w:val="00246494"/>
    <w:rsid w:val="002476A1"/>
    <w:rsid w:val="00252BC3"/>
    <w:rsid w:val="002539B1"/>
    <w:rsid w:val="00257A89"/>
    <w:rsid w:val="00270CDA"/>
    <w:rsid w:val="00275D99"/>
    <w:rsid w:val="0028686B"/>
    <w:rsid w:val="002922A7"/>
    <w:rsid w:val="00292AD3"/>
    <w:rsid w:val="00294F2D"/>
    <w:rsid w:val="00296D10"/>
    <w:rsid w:val="002A2D20"/>
    <w:rsid w:val="002B699D"/>
    <w:rsid w:val="002C5B1D"/>
    <w:rsid w:val="002C6091"/>
    <w:rsid w:val="002C78A0"/>
    <w:rsid w:val="002C7A1E"/>
    <w:rsid w:val="002D2147"/>
    <w:rsid w:val="002D2737"/>
    <w:rsid w:val="002D299F"/>
    <w:rsid w:val="002E4E18"/>
    <w:rsid w:val="002E57D8"/>
    <w:rsid w:val="002E5CCA"/>
    <w:rsid w:val="002F3A97"/>
    <w:rsid w:val="003074C3"/>
    <w:rsid w:val="00321857"/>
    <w:rsid w:val="003238C2"/>
    <w:rsid w:val="00323E80"/>
    <w:rsid w:val="00324572"/>
    <w:rsid w:val="00325573"/>
    <w:rsid w:val="00327BBE"/>
    <w:rsid w:val="0033523D"/>
    <w:rsid w:val="003448D6"/>
    <w:rsid w:val="0034793E"/>
    <w:rsid w:val="003502CE"/>
    <w:rsid w:val="00350FB8"/>
    <w:rsid w:val="003510A8"/>
    <w:rsid w:val="00362161"/>
    <w:rsid w:val="0036276F"/>
    <w:rsid w:val="00363581"/>
    <w:rsid w:val="00363C09"/>
    <w:rsid w:val="00365672"/>
    <w:rsid w:val="003657BC"/>
    <w:rsid w:val="00372B0C"/>
    <w:rsid w:val="00372EA7"/>
    <w:rsid w:val="0038108C"/>
    <w:rsid w:val="00385579"/>
    <w:rsid w:val="00385938"/>
    <w:rsid w:val="0038664A"/>
    <w:rsid w:val="00386B8B"/>
    <w:rsid w:val="00394025"/>
    <w:rsid w:val="0039414C"/>
    <w:rsid w:val="00394EF3"/>
    <w:rsid w:val="0039543F"/>
    <w:rsid w:val="00397491"/>
    <w:rsid w:val="00397F27"/>
    <w:rsid w:val="003A4C9F"/>
    <w:rsid w:val="003A504B"/>
    <w:rsid w:val="003A6167"/>
    <w:rsid w:val="003B2F79"/>
    <w:rsid w:val="003B3B16"/>
    <w:rsid w:val="003B57EE"/>
    <w:rsid w:val="003B7587"/>
    <w:rsid w:val="003C617D"/>
    <w:rsid w:val="003C6394"/>
    <w:rsid w:val="003D255E"/>
    <w:rsid w:val="003E0513"/>
    <w:rsid w:val="003E0768"/>
    <w:rsid w:val="003E0B34"/>
    <w:rsid w:val="003E68EB"/>
    <w:rsid w:val="003E6C30"/>
    <w:rsid w:val="003E6D41"/>
    <w:rsid w:val="003F7666"/>
    <w:rsid w:val="004047A8"/>
    <w:rsid w:val="00405214"/>
    <w:rsid w:val="00420C7E"/>
    <w:rsid w:val="00431639"/>
    <w:rsid w:val="00431AF8"/>
    <w:rsid w:val="0043700A"/>
    <w:rsid w:val="004407AE"/>
    <w:rsid w:val="00440E99"/>
    <w:rsid w:val="004428DD"/>
    <w:rsid w:val="004437DF"/>
    <w:rsid w:val="00450617"/>
    <w:rsid w:val="004525BB"/>
    <w:rsid w:val="0045315C"/>
    <w:rsid w:val="004609E6"/>
    <w:rsid w:val="004653EB"/>
    <w:rsid w:val="00467497"/>
    <w:rsid w:val="00476989"/>
    <w:rsid w:val="00483AFA"/>
    <w:rsid w:val="00485BB9"/>
    <w:rsid w:val="00493128"/>
    <w:rsid w:val="004A091E"/>
    <w:rsid w:val="004A3F20"/>
    <w:rsid w:val="004A509D"/>
    <w:rsid w:val="004A5957"/>
    <w:rsid w:val="004B04AC"/>
    <w:rsid w:val="004B4487"/>
    <w:rsid w:val="004B6B25"/>
    <w:rsid w:val="004B7F63"/>
    <w:rsid w:val="004D0590"/>
    <w:rsid w:val="004D0842"/>
    <w:rsid w:val="004D2F71"/>
    <w:rsid w:val="004D6309"/>
    <w:rsid w:val="004F38C4"/>
    <w:rsid w:val="00504FDA"/>
    <w:rsid w:val="00516129"/>
    <w:rsid w:val="0051693C"/>
    <w:rsid w:val="00521152"/>
    <w:rsid w:val="00531E80"/>
    <w:rsid w:val="00533E04"/>
    <w:rsid w:val="005355C7"/>
    <w:rsid w:val="00535604"/>
    <w:rsid w:val="00536403"/>
    <w:rsid w:val="005464C3"/>
    <w:rsid w:val="00547DC1"/>
    <w:rsid w:val="00550016"/>
    <w:rsid w:val="005542A5"/>
    <w:rsid w:val="00560189"/>
    <w:rsid w:val="00563EDA"/>
    <w:rsid w:val="005645A7"/>
    <w:rsid w:val="00577CEC"/>
    <w:rsid w:val="00586C76"/>
    <w:rsid w:val="00590E18"/>
    <w:rsid w:val="00591E08"/>
    <w:rsid w:val="0059304D"/>
    <w:rsid w:val="005948F3"/>
    <w:rsid w:val="0059784E"/>
    <w:rsid w:val="005A23C8"/>
    <w:rsid w:val="005A3855"/>
    <w:rsid w:val="005A3CEE"/>
    <w:rsid w:val="005B09D9"/>
    <w:rsid w:val="005B2066"/>
    <w:rsid w:val="005B34C1"/>
    <w:rsid w:val="005B353B"/>
    <w:rsid w:val="005B6992"/>
    <w:rsid w:val="005B74F6"/>
    <w:rsid w:val="005C4361"/>
    <w:rsid w:val="005C494B"/>
    <w:rsid w:val="005C494E"/>
    <w:rsid w:val="005D0DEA"/>
    <w:rsid w:val="005D2608"/>
    <w:rsid w:val="005D4187"/>
    <w:rsid w:val="005D5362"/>
    <w:rsid w:val="005D55F5"/>
    <w:rsid w:val="005D770C"/>
    <w:rsid w:val="005E3DA4"/>
    <w:rsid w:val="005E5DF6"/>
    <w:rsid w:val="005E6E8F"/>
    <w:rsid w:val="005F04C6"/>
    <w:rsid w:val="005F2F91"/>
    <w:rsid w:val="005F6CBC"/>
    <w:rsid w:val="00616DFA"/>
    <w:rsid w:val="006264E1"/>
    <w:rsid w:val="00635809"/>
    <w:rsid w:val="00646D8A"/>
    <w:rsid w:val="00650F65"/>
    <w:rsid w:val="006564AD"/>
    <w:rsid w:val="00675BB9"/>
    <w:rsid w:val="006803F2"/>
    <w:rsid w:val="00686CD1"/>
    <w:rsid w:val="00697885"/>
    <w:rsid w:val="006A2D2A"/>
    <w:rsid w:val="006A2F41"/>
    <w:rsid w:val="006A44D1"/>
    <w:rsid w:val="006B19FD"/>
    <w:rsid w:val="006B3992"/>
    <w:rsid w:val="006B5B90"/>
    <w:rsid w:val="006B6C6F"/>
    <w:rsid w:val="006D2ACE"/>
    <w:rsid w:val="006D3A53"/>
    <w:rsid w:val="006D63C6"/>
    <w:rsid w:val="006E1014"/>
    <w:rsid w:val="006E1247"/>
    <w:rsid w:val="006E484D"/>
    <w:rsid w:val="006E63D4"/>
    <w:rsid w:val="006F04E1"/>
    <w:rsid w:val="00701D54"/>
    <w:rsid w:val="00703334"/>
    <w:rsid w:val="00704FCA"/>
    <w:rsid w:val="007067B9"/>
    <w:rsid w:val="00710176"/>
    <w:rsid w:val="007110B8"/>
    <w:rsid w:val="007246C9"/>
    <w:rsid w:val="00727F53"/>
    <w:rsid w:val="007353FA"/>
    <w:rsid w:val="00740294"/>
    <w:rsid w:val="007422F6"/>
    <w:rsid w:val="00742388"/>
    <w:rsid w:val="0074727E"/>
    <w:rsid w:val="007505FE"/>
    <w:rsid w:val="00755D7A"/>
    <w:rsid w:val="00760B93"/>
    <w:rsid w:val="00761FA3"/>
    <w:rsid w:val="00772A72"/>
    <w:rsid w:val="00772EE4"/>
    <w:rsid w:val="007751AE"/>
    <w:rsid w:val="00787615"/>
    <w:rsid w:val="00791E78"/>
    <w:rsid w:val="00791FEF"/>
    <w:rsid w:val="00794312"/>
    <w:rsid w:val="007966DF"/>
    <w:rsid w:val="007A5CF8"/>
    <w:rsid w:val="007A61E6"/>
    <w:rsid w:val="007A75D1"/>
    <w:rsid w:val="007B1083"/>
    <w:rsid w:val="007B5FD7"/>
    <w:rsid w:val="007C05B5"/>
    <w:rsid w:val="007C23E4"/>
    <w:rsid w:val="007C2B3C"/>
    <w:rsid w:val="007D0B06"/>
    <w:rsid w:val="007D1002"/>
    <w:rsid w:val="007E298D"/>
    <w:rsid w:val="007E39A6"/>
    <w:rsid w:val="007E468F"/>
    <w:rsid w:val="007E4A0C"/>
    <w:rsid w:val="007E5411"/>
    <w:rsid w:val="007E6A51"/>
    <w:rsid w:val="007F0B4C"/>
    <w:rsid w:val="007F4A28"/>
    <w:rsid w:val="00801FC0"/>
    <w:rsid w:val="00806D98"/>
    <w:rsid w:val="00810BE2"/>
    <w:rsid w:val="00816819"/>
    <w:rsid w:val="00820D29"/>
    <w:rsid w:val="00822BE3"/>
    <w:rsid w:val="0082505A"/>
    <w:rsid w:val="00833120"/>
    <w:rsid w:val="00846794"/>
    <w:rsid w:val="0085165A"/>
    <w:rsid w:val="00851E77"/>
    <w:rsid w:val="00855D8D"/>
    <w:rsid w:val="0085792C"/>
    <w:rsid w:val="00862DF8"/>
    <w:rsid w:val="00870F8E"/>
    <w:rsid w:val="00872236"/>
    <w:rsid w:val="00874A51"/>
    <w:rsid w:val="008811DB"/>
    <w:rsid w:val="00881752"/>
    <w:rsid w:val="00894AFA"/>
    <w:rsid w:val="008A2E58"/>
    <w:rsid w:val="008A59E6"/>
    <w:rsid w:val="008A6D62"/>
    <w:rsid w:val="008A6EFA"/>
    <w:rsid w:val="008B5173"/>
    <w:rsid w:val="008B6041"/>
    <w:rsid w:val="008B777D"/>
    <w:rsid w:val="008D099E"/>
    <w:rsid w:val="008D45CB"/>
    <w:rsid w:val="008D6B36"/>
    <w:rsid w:val="008D76F4"/>
    <w:rsid w:val="008E684B"/>
    <w:rsid w:val="008F1C65"/>
    <w:rsid w:val="0090074C"/>
    <w:rsid w:val="009050C9"/>
    <w:rsid w:val="00907F95"/>
    <w:rsid w:val="00910F5E"/>
    <w:rsid w:val="0091247C"/>
    <w:rsid w:val="00915B0C"/>
    <w:rsid w:val="00917717"/>
    <w:rsid w:val="00917740"/>
    <w:rsid w:val="009177EF"/>
    <w:rsid w:val="00920088"/>
    <w:rsid w:val="00920FF1"/>
    <w:rsid w:val="0092413C"/>
    <w:rsid w:val="009264B4"/>
    <w:rsid w:val="009309C4"/>
    <w:rsid w:val="009340C9"/>
    <w:rsid w:val="00934E41"/>
    <w:rsid w:val="00951EF3"/>
    <w:rsid w:val="00952896"/>
    <w:rsid w:val="0095304D"/>
    <w:rsid w:val="009575F9"/>
    <w:rsid w:val="00961A7C"/>
    <w:rsid w:val="00970476"/>
    <w:rsid w:val="00971824"/>
    <w:rsid w:val="00977AD4"/>
    <w:rsid w:val="009805B4"/>
    <w:rsid w:val="0098125B"/>
    <w:rsid w:val="00990080"/>
    <w:rsid w:val="009A0370"/>
    <w:rsid w:val="009A1919"/>
    <w:rsid w:val="009B21AF"/>
    <w:rsid w:val="009B4442"/>
    <w:rsid w:val="009B4FBF"/>
    <w:rsid w:val="009D09C7"/>
    <w:rsid w:val="009D7871"/>
    <w:rsid w:val="009E3C46"/>
    <w:rsid w:val="009E4D45"/>
    <w:rsid w:val="009E61DB"/>
    <w:rsid w:val="009E640F"/>
    <w:rsid w:val="009E7F7B"/>
    <w:rsid w:val="009F5DF8"/>
    <w:rsid w:val="009F6C83"/>
    <w:rsid w:val="00A03C41"/>
    <w:rsid w:val="00A04AB8"/>
    <w:rsid w:val="00A069D3"/>
    <w:rsid w:val="00A07CA4"/>
    <w:rsid w:val="00A10722"/>
    <w:rsid w:val="00A11DE3"/>
    <w:rsid w:val="00A20A82"/>
    <w:rsid w:val="00A22FD5"/>
    <w:rsid w:val="00A269B3"/>
    <w:rsid w:val="00A31AF9"/>
    <w:rsid w:val="00A32D10"/>
    <w:rsid w:val="00A33884"/>
    <w:rsid w:val="00A33E24"/>
    <w:rsid w:val="00A34EE8"/>
    <w:rsid w:val="00A358C2"/>
    <w:rsid w:val="00A40D2E"/>
    <w:rsid w:val="00A424F4"/>
    <w:rsid w:val="00A4626B"/>
    <w:rsid w:val="00A60EEF"/>
    <w:rsid w:val="00A63D83"/>
    <w:rsid w:val="00A70DCA"/>
    <w:rsid w:val="00A70ED1"/>
    <w:rsid w:val="00A732B3"/>
    <w:rsid w:val="00A748EE"/>
    <w:rsid w:val="00A83DD5"/>
    <w:rsid w:val="00A84A9D"/>
    <w:rsid w:val="00A9163F"/>
    <w:rsid w:val="00A92479"/>
    <w:rsid w:val="00A93126"/>
    <w:rsid w:val="00A94AA0"/>
    <w:rsid w:val="00AA281C"/>
    <w:rsid w:val="00AA3DE2"/>
    <w:rsid w:val="00AA7ED4"/>
    <w:rsid w:val="00AB6564"/>
    <w:rsid w:val="00AB6736"/>
    <w:rsid w:val="00AB7A1A"/>
    <w:rsid w:val="00AC0675"/>
    <w:rsid w:val="00AC31B4"/>
    <w:rsid w:val="00AD0FFB"/>
    <w:rsid w:val="00AD4420"/>
    <w:rsid w:val="00AE0627"/>
    <w:rsid w:val="00AE5192"/>
    <w:rsid w:val="00AE6F60"/>
    <w:rsid w:val="00AF0CCA"/>
    <w:rsid w:val="00AF1E92"/>
    <w:rsid w:val="00AF64D0"/>
    <w:rsid w:val="00B075F1"/>
    <w:rsid w:val="00B10823"/>
    <w:rsid w:val="00B119D1"/>
    <w:rsid w:val="00B121DE"/>
    <w:rsid w:val="00B1453A"/>
    <w:rsid w:val="00B15863"/>
    <w:rsid w:val="00B26C8E"/>
    <w:rsid w:val="00B30005"/>
    <w:rsid w:val="00B343CD"/>
    <w:rsid w:val="00B37B53"/>
    <w:rsid w:val="00B41333"/>
    <w:rsid w:val="00B4516D"/>
    <w:rsid w:val="00B50973"/>
    <w:rsid w:val="00B519E0"/>
    <w:rsid w:val="00B555B7"/>
    <w:rsid w:val="00B60EC5"/>
    <w:rsid w:val="00B62761"/>
    <w:rsid w:val="00B6279F"/>
    <w:rsid w:val="00B71B61"/>
    <w:rsid w:val="00B74333"/>
    <w:rsid w:val="00B7534C"/>
    <w:rsid w:val="00B839EA"/>
    <w:rsid w:val="00B866F2"/>
    <w:rsid w:val="00B86D12"/>
    <w:rsid w:val="00B901C2"/>
    <w:rsid w:val="00B916E7"/>
    <w:rsid w:val="00B95963"/>
    <w:rsid w:val="00BA28EF"/>
    <w:rsid w:val="00BA55A4"/>
    <w:rsid w:val="00BA5A73"/>
    <w:rsid w:val="00BB1571"/>
    <w:rsid w:val="00BB2420"/>
    <w:rsid w:val="00BB2452"/>
    <w:rsid w:val="00BB4BE9"/>
    <w:rsid w:val="00BB5C53"/>
    <w:rsid w:val="00BC08BB"/>
    <w:rsid w:val="00BC2831"/>
    <w:rsid w:val="00BD4F21"/>
    <w:rsid w:val="00BD6773"/>
    <w:rsid w:val="00BD7198"/>
    <w:rsid w:val="00BE0F6B"/>
    <w:rsid w:val="00BF0C41"/>
    <w:rsid w:val="00BF43D6"/>
    <w:rsid w:val="00BF4C3B"/>
    <w:rsid w:val="00BF520B"/>
    <w:rsid w:val="00C0084E"/>
    <w:rsid w:val="00C104EA"/>
    <w:rsid w:val="00C13576"/>
    <w:rsid w:val="00C17552"/>
    <w:rsid w:val="00C2000B"/>
    <w:rsid w:val="00C23787"/>
    <w:rsid w:val="00C27059"/>
    <w:rsid w:val="00C270C2"/>
    <w:rsid w:val="00C3358F"/>
    <w:rsid w:val="00C40953"/>
    <w:rsid w:val="00C4276A"/>
    <w:rsid w:val="00C45445"/>
    <w:rsid w:val="00C466A7"/>
    <w:rsid w:val="00C50303"/>
    <w:rsid w:val="00C511EA"/>
    <w:rsid w:val="00C52730"/>
    <w:rsid w:val="00C55EFD"/>
    <w:rsid w:val="00C911B1"/>
    <w:rsid w:val="00C92608"/>
    <w:rsid w:val="00C935AF"/>
    <w:rsid w:val="00C93800"/>
    <w:rsid w:val="00C972F8"/>
    <w:rsid w:val="00CA5A4C"/>
    <w:rsid w:val="00CA64D3"/>
    <w:rsid w:val="00CB4C7A"/>
    <w:rsid w:val="00CB6CA7"/>
    <w:rsid w:val="00CC31DD"/>
    <w:rsid w:val="00CD133D"/>
    <w:rsid w:val="00CD3DAA"/>
    <w:rsid w:val="00CD40A5"/>
    <w:rsid w:val="00CD6E38"/>
    <w:rsid w:val="00CE42BF"/>
    <w:rsid w:val="00CE5EEC"/>
    <w:rsid w:val="00D0464C"/>
    <w:rsid w:val="00D047D2"/>
    <w:rsid w:val="00D15E10"/>
    <w:rsid w:val="00D171E3"/>
    <w:rsid w:val="00D226FB"/>
    <w:rsid w:val="00D23CB6"/>
    <w:rsid w:val="00D25050"/>
    <w:rsid w:val="00D30028"/>
    <w:rsid w:val="00D309E9"/>
    <w:rsid w:val="00D30B66"/>
    <w:rsid w:val="00D3238D"/>
    <w:rsid w:val="00D365F5"/>
    <w:rsid w:val="00D43ABB"/>
    <w:rsid w:val="00D501D3"/>
    <w:rsid w:val="00D50B12"/>
    <w:rsid w:val="00D5420D"/>
    <w:rsid w:val="00D61DF5"/>
    <w:rsid w:val="00D62DE0"/>
    <w:rsid w:val="00D73C79"/>
    <w:rsid w:val="00D838A4"/>
    <w:rsid w:val="00D9390E"/>
    <w:rsid w:val="00D94B05"/>
    <w:rsid w:val="00D9589D"/>
    <w:rsid w:val="00DA1108"/>
    <w:rsid w:val="00DA5E77"/>
    <w:rsid w:val="00DB1786"/>
    <w:rsid w:val="00DB3693"/>
    <w:rsid w:val="00DB789B"/>
    <w:rsid w:val="00DD5069"/>
    <w:rsid w:val="00DD6436"/>
    <w:rsid w:val="00DD7391"/>
    <w:rsid w:val="00DE0A68"/>
    <w:rsid w:val="00DE0E57"/>
    <w:rsid w:val="00DE1739"/>
    <w:rsid w:val="00DE1E28"/>
    <w:rsid w:val="00DE2D7A"/>
    <w:rsid w:val="00DF0144"/>
    <w:rsid w:val="00DF13D9"/>
    <w:rsid w:val="00DF4E68"/>
    <w:rsid w:val="00E05C6A"/>
    <w:rsid w:val="00E241BF"/>
    <w:rsid w:val="00E36F7E"/>
    <w:rsid w:val="00E4301B"/>
    <w:rsid w:val="00E44B97"/>
    <w:rsid w:val="00E45A93"/>
    <w:rsid w:val="00E50F38"/>
    <w:rsid w:val="00E537A5"/>
    <w:rsid w:val="00E552EB"/>
    <w:rsid w:val="00E554C2"/>
    <w:rsid w:val="00E56B66"/>
    <w:rsid w:val="00E6186B"/>
    <w:rsid w:val="00E637D9"/>
    <w:rsid w:val="00E63E65"/>
    <w:rsid w:val="00E679D2"/>
    <w:rsid w:val="00E72154"/>
    <w:rsid w:val="00E7577B"/>
    <w:rsid w:val="00E77B43"/>
    <w:rsid w:val="00E81F25"/>
    <w:rsid w:val="00E90C7B"/>
    <w:rsid w:val="00E934FA"/>
    <w:rsid w:val="00E96165"/>
    <w:rsid w:val="00E96C44"/>
    <w:rsid w:val="00EA2C10"/>
    <w:rsid w:val="00EA3D8E"/>
    <w:rsid w:val="00EB107C"/>
    <w:rsid w:val="00EB12D4"/>
    <w:rsid w:val="00EC50A9"/>
    <w:rsid w:val="00EC656F"/>
    <w:rsid w:val="00EC686E"/>
    <w:rsid w:val="00ED4392"/>
    <w:rsid w:val="00ED6ECC"/>
    <w:rsid w:val="00EE1A12"/>
    <w:rsid w:val="00EE1F74"/>
    <w:rsid w:val="00EF2AE1"/>
    <w:rsid w:val="00EF3041"/>
    <w:rsid w:val="00EF59EC"/>
    <w:rsid w:val="00F02B04"/>
    <w:rsid w:val="00F03C77"/>
    <w:rsid w:val="00F171E8"/>
    <w:rsid w:val="00F17BF3"/>
    <w:rsid w:val="00F2273C"/>
    <w:rsid w:val="00F2347B"/>
    <w:rsid w:val="00F27E83"/>
    <w:rsid w:val="00F32043"/>
    <w:rsid w:val="00F34582"/>
    <w:rsid w:val="00F34B2E"/>
    <w:rsid w:val="00F42E18"/>
    <w:rsid w:val="00F43394"/>
    <w:rsid w:val="00F47ABB"/>
    <w:rsid w:val="00F503B8"/>
    <w:rsid w:val="00F52158"/>
    <w:rsid w:val="00F60C0E"/>
    <w:rsid w:val="00F64070"/>
    <w:rsid w:val="00F86FA8"/>
    <w:rsid w:val="00F877F2"/>
    <w:rsid w:val="00F90F89"/>
    <w:rsid w:val="00F954F0"/>
    <w:rsid w:val="00F96271"/>
    <w:rsid w:val="00FA1369"/>
    <w:rsid w:val="00FA74CF"/>
    <w:rsid w:val="00FB1D9E"/>
    <w:rsid w:val="00FB5FEB"/>
    <w:rsid w:val="00FB69E7"/>
    <w:rsid w:val="00FD0920"/>
    <w:rsid w:val="00FD6752"/>
    <w:rsid w:val="00FD77FC"/>
    <w:rsid w:val="00FE2107"/>
    <w:rsid w:val="00FE70C3"/>
    <w:rsid w:val="00FF2D3B"/>
    <w:rsid w:val="00FF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81BF6D-63DC-4399-8159-07FA481D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590"/>
    <w:rPr>
      <w:rFonts w:ascii="Calibri" w:eastAsia="Calibri" w:hAnsi="Calibri" w:cs="Times New Roman"/>
      <w:lang w:val="en-US"/>
    </w:rPr>
  </w:style>
  <w:style w:type="paragraph" w:styleId="Heading1">
    <w:name w:val="heading 1"/>
    <w:basedOn w:val="Normal"/>
    <w:next w:val="Normal"/>
    <w:link w:val="Heading1Char"/>
    <w:uiPriority w:val="9"/>
    <w:qFormat/>
    <w:rsid w:val="00386B8B"/>
    <w:pPr>
      <w:keepNext/>
      <w:keepLines/>
      <w:spacing w:before="480" w:after="0"/>
      <w:outlineLvl w:val="0"/>
    </w:pPr>
    <w:rPr>
      <w:rFonts w:asciiTheme="majorHAnsi" w:eastAsiaTheme="majorEastAsia" w:hAnsiTheme="majorHAnsi" w:cstheme="majorBidi"/>
      <w:bCs/>
      <w:color w:val="E65B01" w:themeColor="accent1" w:themeShade="BF"/>
      <w:sz w:val="28"/>
      <w:szCs w:val="28"/>
    </w:rPr>
  </w:style>
  <w:style w:type="paragraph" w:styleId="Heading2">
    <w:name w:val="heading 2"/>
    <w:basedOn w:val="Normal"/>
    <w:next w:val="Normal"/>
    <w:link w:val="Heading2Char"/>
    <w:uiPriority w:val="9"/>
    <w:unhideWhenUsed/>
    <w:qFormat/>
    <w:rsid w:val="00386B8B"/>
    <w:pPr>
      <w:keepNext/>
      <w:keepLines/>
      <w:spacing w:before="200" w:after="0"/>
      <w:outlineLvl w:val="1"/>
    </w:pPr>
    <w:rPr>
      <w:rFonts w:asciiTheme="majorHAnsi" w:eastAsiaTheme="majorEastAsia" w:hAnsiTheme="majorHAnsi" w:cstheme="majorBidi"/>
      <w:bCs/>
      <w:color w:val="FE8637" w:themeColor="accent1"/>
      <w:sz w:val="26"/>
      <w:szCs w:val="26"/>
    </w:rPr>
  </w:style>
  <w:style w:type="paragraph" w:styleId="Heading3">
    <w:name w:val="heading 3"/>
    <w:basedOn w:val="Normal"/>
    <w:next w:val="Normal"/>
    <w:link w:val="Heading3Char"/>
    <w:uiPriority w:val="9"/>
    <w:semiHidden/>
    <w:unhideWhenUsed/>
    <w:qFormat/>
    <w:rsid w:val="00386B8B"/>
    <w:pPr>
      <w:keepNext/>
      <w:keepLines/>
      <w:spacing w:before="200" w:after="0"/>
      <w:outlineLvl w:val="2"/>
    </w:pPr>
    <w:rPr>
      <w:rFonts w:asciiTheme="majorHAnsi" w:eastAsiaTheme="majorEastAsia" w:hAnsiTheme="majorHAnsi" w:cstheme="majorBidi"/>
      <w:bCs/>
      <w:color w:val="FE8637" w:themeColor="accent1"/>
    </w:rPr>
  </w:style>
  <w:style w:type="paragraph" w:styleId="Heading4">
    <w:name w:val="heading 4"/>
    <w:basedOn w:val="Normal"/>
    <w:next w:val="Normal"/>
    <w:link w:val="Heading4Char"/>
    <w:uiPriority w:val="9"/>
    <w:semiHidden/>
    <w:unhideWhenUsed/>
    <w:qFormat/>
    <w:rsid w:val="00386B8B"/>
    <w:pPr>
      <w:keepNext/>
      <w:keepLines/>
      <w:spacing w:before="200" w:after="0"/>
      <w:outlineLvl w:val="3"/>
    </w:pPr>
    <w:rPr>
      <w:rFonts w:asciiTheme="majorHAnsi" w:eastAsiaTheme="majorEastAsia" w:hAnsiTheme="majorHAnsi" w:cstheme="majorBidi"/>
      <w:bCs/>
      <w:i/>
      <w:iCs/>
      <w:color w:val="FE863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ACE"/>
    <w:pP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leChar">
    <w:name w:val="Title Char"/>
    <w:basedOn w:val="DefaultParagraphFont"/>
    <w:link w:val="Title"/>
    <w:uiPriority w:val="10"/>
    <w:rsid w:val="006D2ACE"/>
    <w:rPr>
      <w:rFonts w:asciiTheme="majorHAnsi" w:eastAsiaTheme="majorEastAsia" w:hAnsiTheme="majorHAnsi" w:cstheme="majorBidi"/>
      <w:color w:val="414751" w:themeColor="text2" w:themeShade="BF"/>
      <w:spacing w:val="5"/>
      <w:kern w:val="28"/>
      <w:sz w:val="52"/>
      <w:szCs w:val="52"/>
    </w:rPr>
  </w:style>
  <w:style w:type="paragraph" w:styleId="NormalWeb">
    <w:name w:val="Normal (Web)"/>
    <w:basedOn w:val="Normal"/>
    <w:uiPriority w:val="99"/>
    <w:unhideWhenUsed/>
    <w:rsid w:val="00FD77FC"/>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1Char">
    <w:name w:val="Heading 1 Char"/>
    <w:basedOn w:val="DefaultParagraphFont"/>
    <w:link w:val="Heading1"/>
    <w:uiPriority w:val="9"/>
    <w:rsid w:val="00386B8B"/>
    <w:rPr>
      <w:rFonts w:asciiTheme="majorHAnsi" w:eastAsiaTheme="majorEastAsia" w:hAnsiTheme="majorHAnsi" w:cstheme="majorBidi"/>
      <w:bCs/>
      <w:color w:val="E65B01" w:themeColor="accent1" w:themeShade="BF"/>
      <w:sz w:val="28"/>
      <w:szCs w:val="28"/>
    </w:rPr>
  </w:style>
  <w:style w:type="character" w:styleId="Hyperlink">
    <w:name w:val="Hyperlink"/>
    <w:basedOn w:val="DefaultParagraphFont"/>
    <w:uiPriority w:val="99"/>
    <w:unhideWhenUsed/>
    <w:rsid w:val="00591E08"/>
    <w:rPr>
      <w:color w:val="D2611C" w:themeColor="hyperlink"/>
      <w:u w:val="single"/>
    </w:rPr>
  </w:style>
  <w:style w:type="paragraph" w:styleId="ListParagraph">
    <w:name w:val="List Paragraph"/>
    <w:basedOn w:val="Normal"/>
    <w:uiPriority w:val="34"/>
    <w:qFormat/>
    <w:rsid w:val="00591E08"/>
    <w:pPr>
      <w:ind w:left="720"/>
      <w:contextualSpacing/>
    </w:pPr>
  </w:style>
  <w:style w:type="paragraph" w:styleId="Header">
    <w:name w:val="header"/>
    <w:basedOn w:val="Normal"/>
    <w:link w:val="HeaderChar"/>
    <w:uiPriority w:val="99"/>
    <w:unhideWhenUsed/>
    <w:rsid w:val="00453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15C"/>
  </w:style>
  <w:style w:type="paragraph" w:styleId="Footer">
    <w:name w:val="footer"/>
    <w:basedOn w:val="Normal"/>
    <w:link w:val="FooterChar"/>
    <w:uiPriority w:val="99"/>
    <w:unhideWhenUsed/>
    <w:rsid w:val="00453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15C"/>
  </w:style>
  <w:style w:type="paragraph" w:styleId="BalloonText">
    <w:name w:val="Balloon Text"/>
    <w:basedOn w:val="Normal"/>
    <w:link w:val="BalloonTextChar"/>
    <w:uiPriority w:val="99"/>
    <w:semiHidden/>
    <w:unhideWhenUsed/>
    <w:rsid w:val="00453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5C"/>
    <w:rPr>
      <w:rFonts w:ascii="Tahoma" w:hAnsi="Tahoma" w:cs="Tahoma"/>
      <w:sz w:val="16"/>
      <w:szCs w:val="16"/>
    </w:rPr>
  </w:style>
  <w:style w:type="table" w:styleId="TableGrid">
    <w:name w:val="Table Grid"/>
    <w:basedOn w:val="TableNormal"/>
    <w:uiPriority w:val="59"/>
    <w:rsid w:val="00453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6B8B"/>
    <w:rPr>
      <w:rFonts w:asciiTheme="majorHAnsi" w:eastAsiaTheme="majorEastAsia" w:hAnsiTheme="majorHAnsi" w:cstheme="majorBidi"/>
      <w:bCs/>
      <w:color w:val="FE8637" w:themeColor="accent1"/>
      <w:sz w:val="26"/>
      <w:szCs w:val="26"/>
    </w:rPr>
  </w:style>
  <w:style w:type="character" w:customStyle="1" w:styleId="Heading3Char">
    <w:name w:val="Heading 3 Char"/>
    <w:basedOn w:val="DefaultParagraphFont"/>
    <w:link w:val="Heading3"/>
    <w:uiPriority w:val="9"/>
    <w:semiHidden/>
    <w:rsid w:val="00386B8B"/>
    <w:rPr>
      <w:rFonts w:asciiTheme="majorHAnsi" w:eastAsiaTheme="majorEastAsia" w:hAnsiTheme="majorHAnsi" w:cstheme="majorBidi"/>
      <w:bCs/>
      <w:color w:val="FE8637" w:themeColor="accent1"/>
    </w:rPr>
  </w:style>
  <w:style w:type="character" w:customStyle="1" w:styleId="Heading4Char">
    <w:name w:val="Heading 4 Char"/>
    <w:basedOn w:val="DefaultParagraphFont"/>
    <w:link w:val="Heading4"/>
    <w:uiPriority w:val="9"/>
    <w:semiHidden/>
    <w:rsid w:val="00386B8B"/>
    <w:rPr>
      <w:rFonts w:asciiTheme="majorHAnsi" w:eastAsiaTheme="majorEastAsia" w:hAnsiTheme="majorHAnsi" w:cstheme="majorBidi"/>
      <w:bCs/>
      <w:i/>
      <w:iCs/>
      <w:color w:val="FE8637" w:themeColor="accent1"/>
    </w:rPr>
  </w:style>
  <w:style w:type="paragraph" w:styleId="Quote">
    <w:name w:val="Quote"/>
    <w:basedOn w:val="Normal"/>
    <w:next w:val="Normal"/>
    <w:link w:val="QuoteChar"/>
    <w:uiPriority w:val="29"/>
    <w:qFormat/>
    <w:rsid w:val="004A5957"/>
    <w:rPr>
      <w:i/>
      <w:iCs/>
      <w:color w:val="000000" w:themeColor="text1"/>
    </w:rPr>
  </w:style>
  <w:style w:type="character" w:customStyle="1" w:styleId="QuoteChar">
    <w:name w:val="Quote Char"/>
    <w:basedOn w:val="DefaultParagraphFont"/>
    <w:link w:val="Quote"/>
    <w:uiPriority w:val="29"/>
    <w:rsid w:val="004A5957"/>
    <w:rPr>
      <w:rFonts w:ascii="Calibri" w:eastAsia="Calibri" w:hAnsi="Calibri" w:cs="Times New Roman"/>
      <w:i/>
      <w:iCs/>
      <w:color w:val="000000" w:themeColor="text1"/>
      <w:lang w:val="en-US"/>
    </w:rPr>
  </w:style>
  <w:style w:type="paragraph" w:styleId="Subtitle">
    <w:name w:val="Subtitle"/>
    <w:basedOn w:val="Normal"/>
    <w:next w:val="Normal"/>
    <w:link w:val="SubtitleChar"/>
    <w:uiPriority w:val="11"/>
    <w:qFormat/>
    <w:rsid w:val="008D76F4"/>
    <w:pPr>
      <w:numPr>
        <w:ilvl w:val="1"/>
      </w:numPr>
    </w:pPr>
    <w:rPr>
      <w:rFonts w:asciiTheme="majorHAnsi" w:eastAsiaTheme="majorEastAsia" w:hAnsiTheme="majorHAnsi" w:cstheme="majorBidi"/>
      <w:i/>
      <w:iCs/>
      <w:color w:val="FE8637" w:themeColor="accent1"/>
      <w:spacing w:val="15"/>
      <w:sz w:val="24"/>
      <w:szCs w:val="24"/>
    </w:rPr>
  </w:style>
  <w:style w:type="character" w:customStyle="1" w:styleId="SubtitleChar">
    <w:name w:val="Subtitle Char"/>
    <w:basedOn w:val="DefaultParagraphFont"/>
    <w:link w:val="Subtitle"/>
    <w:uiPriority w:val="11"/>
    <w:rsid w:val="008D76F4"/>
    <w:rPr>
      <w:rFonts w:asciiTheme="majorHAnsi" w:eastAsiaTheme="majorEastAsia" w:hAnsiTheme="majorHAnsi" w:cstheme="majorBidi"/>
      <w:i/>
      <w:iCs/>
      <w:color w:val="FE8637" w:themeColor="accent1"/>
      <w:spacing w:val="15"/>
      <w:sz w:val="24"/>
      <w:szCs w:val="24"/>
      <w:lang w:val="en-US"/>
    </w:rPr>
  </w:style>
  <w:style w:type="paragraph" w:customStyle="1" w:styleId="Standard">
    <w:name w:val="Standard"/>
    <w:rsid w:val="00372B0C"/>
    <w:pPr>
      <w:suppressAutoHyphens/>
      <w:autoSpaceDN w:val="0"/>
    </w:pPr>
    <w:rPr>
      <w:rFonts w:ascii="Calibri" w:eastAsia="Calibri" w:hAnsi="Calibri" w:cs="Times New Roman"/>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976347">
      <w:bodyDiv w:val="1"/>
      <w:marLeft w:val="0"/>
      <w:marRight w:val="0"/>
      <w:marTop w:val="0"/>
      <w:marBottom w:val="0"/>
      <w:divBdr>
        <w:top w:val="none" w:sz="0" w:space="0" w:color="auto"/>
        <w:left w:val="none" w:sz="0" w:space="0" w:color="auto"/>
        <w:bottom w:val="none" w:sz="0" w:space="0" w:color="auto"/>
        <w:right w:val="none" w:sz="0" w:space="0" w:color="auto"/>
      </w:divBdr>
    </w:div>
    <w:div w:id="552932339">
      <w:bodyDiv w:val="1"/>
      <w:marLeft w:val="0"/>
      <w:marRight w:val="0"/>
      <w:marTop w:val="0"/>
      <w:marBottom w:val="0"/>
      <w:divBdr>
        <w:top w:val="none" w:sz="0" w:space="0" w:color="auto"/>
        <w:left w:val="none" w:sz="0" w:space="0" w:color="auto"/>
        <w:bottom w:val="none" w:sz="0" w:space="0" w:color="auto"/>
        <w:right w:val="none" w:sz="0" w:space="0" w:color="auto"/>
      </w:divBdr>
    </w:div>
    <w:div w:id="584656998">
      <w:bodyDiv w:val="1"/>
      <w:marLeft w:val="0"/>
      <w:marRight w:val="0"/>
      <w:marTop w:val="0"/>
      <w:marBottom w:val="0"/>
      <w:divBdr>
        <w:top w:val="none" w:sz="0" w:space="0" w:color="auto"/>
        <w:left w:val="none" w:sz="0" w:space="0" w:color="auto"/>
        <w:bottom w:val="none" w:sz="0" w:space="0" w:color="auto"/>
        <w:right w:val="none" w:sz="0" w:space="0" w:color="auto"/>
      </w:divBdr>
    </w:div>
    <w:div w:id="926232135">
      <w:bodyDiv w:val="1"/>
      <w:marLeft w:val="0"/>
      <w:marRight w:val="0"/>
      <w:marTop w:val="0"/>
      <w:marBottom w:val="0"/>
      <w:divBdr>
        <w:top w:val="none" w:sz="0" w:space="0" w:color="auto"/>
        <w:left w:val="none" w:sz="0" w:space="0" w:color="auto"/>
        <w:bottom w:val="none" w:sz="0" w:space="0" w:color="auto"/>
        <w:right w:val="none" w:sz="0" w:space="0" w:color="auto"/>
      </w:divBdr>
    </w:div>
    <w:div w:id="1005790179">
      <w:bodyDiv w:val="1"/>
      <w:marLeft w:val="0"/>
      <w:marRight w:val="0"/>
      <w:marTop w:val="0"/>
      <w:marBottom w:val="0"/>
      <w:divBdr>
        <w:top w:val="none" w:sz="0" w:space="0" w:color="auto"/>
        <w:left w:val="none" w:sz="0" w:space="0" w:color="auto"/>
        <w:bottom w:val="none" w:sz="0" w:space="0" w:color="auto"/>
        <w:right w:val="none" w:sz="0" w:space="0" w:color="auto"/>
      </w:divBdr>
      <w:divsChild>
        <w:div w:id="678196972">
          <w:marLeft w:val="0"/>
          <w:marRight w:val="0"/>
          <w:marTop w:val="0"/>
          <w:marBottom w:val="0"/>
          <w:divBdr>
            <w:top w:val="none" w:sz="0" w:space="0" w:color="auto"/>
            <w:left w:val="none" w:sz="0" w:space="0" w:color="auto"/>
            <w:bottom w:val="none" w:sz="0" w:space="0" w:color="auto"/>
            <w:right w:val="none" w:sz="0" w:space="0" w:color="auto"/>
          </w:divBdr>
        </w:div>
        <w:div w:id="1692533158">
          <w:marLeft w:val="0"/>
          <w:marRight w:val="0"/>
          <w:marTop w:val="0"/>
          <w:marBottom w:val="0"/>
          <w:divBdr>
            <w:top w:val="none" w:sz="0" w:space="0" w:color="auto"/>
            <w:left w:val="none" w:sz="0" w:space="0" w:color="auto"/>
            <w:bottom w:val="none" w:sz="0" w:space="0" w:color="auto"/>
            <w:right w:val="none" w:sz="0" w:space="0" w:color="auto"/>
          </w:divBdr>
        </w:div>
      </w:divsChild>
    </w:div>
    <w:div w:id="1102841205">
      <w:bodyDiv w:val="1"/>
      <w:marLeft w:val="0"/>
      <w:marRight w:val="0"/>
      <w:marTop w:val="0"/>
      <w:marBottom w:val="0"/>
      <w:divBdr>
        <w:top w:val="none" w:sz="0" w:space="0" w:color="auto"/>
        <w:left w:val="none" w:sz="0" w:space="0" w:color="auto"/>
        <w:bottom w:val="none" w:sz="0" w:space="0" w:color="auto"/>
        <w:right w:val="none" w:sz="0" w:space="0" w:color="auto"/>
      </w:divBdr>
    </w:div>
    <w:div w:id="1262646258">
      <w:bodyDiv w:val="1"/>
      <w:marLeft w:val="0"/>
      <w:marRight w:val="0"/>
      <w:marTop w:val="0"/>
      <w:marBottom w:val="0"/>
      <w:divBdr>
        <w:top w:val="none" w:sz="0" w:space="0" w:color="auto"/>
        <w:left w:val="none" w:sz="0" w:space="0" w:color="auto"/>
        <w:bottom w:val="none" w:sz="0" w:space="0" w:color="auto"/>
        <w:right w:val="none" w:sz="0" w:space="0" w:color="auto"/>
      </w:divBdr>
    </w:div>
    <w:div w:id="1387416216">
      <w:bodyDiv w:val="1"/>
      <w:marLeft w:val="0"/>
      <w:marRight w:val="0"/>
      <w:marTop w:val="0"/>
      <w:marBottom w:val="0"/>
      <w:divBdr>
        <w:top w:val="none" w:sz="0" w:space="0" w:color="auto"/>
        <w:left w:val="none" w:sz="0" w:space="0" w:color="auto"/>
        <w:bottom w:val="none" w:sz="0" w:space="0" w:color="auto"/>
        <w:right w:val="none" w:sz="0" w:space="0" w:color="auto"/>
      </w:divBdr>
      <w:divsChild>
        <w:div w:id="1791626148">
          <w:marLeft w:val="0"/>
          <w:marRight w:val="0"/>
          <w:marTop w:val="0"/>
          <w:marBottom w:val="0"/>
          <w:divBdr>
            <w:top w:val="none" w:sz="0" w:space="0" w:color="auto"/>
            <w:left w:val="none" w:sz="0" w:space="0" w:color="auto"/>
            <w:bottom w:val="none" w:sz="0" w:space="0" w:color="auto"/>
            <w:right w:val="none" w:sz="0" w:space="0" w:color="auto"/>
          </w:divBdr>
        </w:div>
        <w:div w:id="541215918">
          <w:marLeft w:val="0"/>
          <w:marRight w:val="0"/>
          <w:marTop w:val="0"/>
          <w:marBottom w:val="0"/>
          <w:divBdr>
            <w:top w:val="none" w:sz="0" w:space="0" w:color="auto"/>
            <w:left w:val="none" w:sz="0" w:space="0" w:color="auto"/>
            <w:bottom w:val="none" w:sz="0" w:space="0" w:color="auto"/>
            <w:right w:val="none" w:sz="0" w:space="0" w:color="auto"/>
          </w:divBdr>
        </w:div>
        <w:div w:id="1014769722">
          <w:marLeft w:val="0"/>
          <w:marRight w:val="0"/>
          <w:marTop w:val="0"/>
          <w:marBottom w:val="0"/>
          <w:divBdr>
            <w:top w:val="none" w:sz="0" w:space="0" w:color="auto"/>
            <w:left w:val="none" w:sz="0" w:space="0" w:color="auto"/>
            <w:bottom w:val="none" w:sz="0" w:space="0" w:color="auto"/>
            <w:right w:val="none" w:sz="0" w:space="0" w:color="auto"/>
          </w:divBdr>
        </w:div>
      </w:divsChild>
    </w:div>
    <w:div w:id="1553419820">
      <w:bodyDiv w:val="1"/>
      <w:marLeft w:val="0"/>
      <w:marRight w:val="0"/>
      <w:marTop w:val="0"/>
      <w:marBottom w:val="0"/>
      <w:divBdr>
        <w:top w:val="none" w:sz="0" w:space="0" w:color="auto"/>
        <w:left w:val="none" w:sz="0" w:space="0" w:color="auto"/>
        <w:bottom w:val="none" w:sz="0" w:space="0" w:color="auto"/>
        <w:right w:val="none" w:sz="0" w:space="0" w:color="auto"/>
      </w:divBdr>
    </w:div>
    <w:div w:id="1703941002">
      <w:bodyDiv w:val="1"/>
      <w:marLeft w:val="0"/>
      <w:marRight w:val="0"/>
      <w:marTop w:val="0"/>
      <w:marBottom w:val="0"/>
      <w:divBdr>
        <w:top w:val="none" w:sz="0" w:space="0" w:color="auto"/>
        <w:left w:val="none" w:sz="0" w:space="0" w:color="auto"/>
        <w:bottom w:val="none" w:sz="0" w:space="0" w:color="auto"/>
        <w:right w:val="none" w:sz="0" w:space="0" w:color="auto"/>
      </w:divBdr>
    </w:div>
    <w:div w:id="1855682995">
      <w:bodyDiv w:val="1"/>
      <w:marLeft w:val="0"/>
      <w:marRight w:val="0"/>
      <w:marTop w:val="0"/>
      <w:marBottom w:val="0"/>
      <w:divBdr>
        <w:top w:val="none" w:sz="0" w:space="0" w:color="auto"/>
        <w:left w:val="none" w:sz="0" w:space="0" w:color="auto"/>
        <w:bottom w:val="none" w:sz="0" w:space="0" w:color="auto"/>
        <w:right w:val="none" w:sz="0" w:space="0" w:color="auto"/>
      </w:divBdr>
    </w:div>
    <w:div w:id="1905602808">
      <w:bodyDiv w:val="1"/>
      <w:marLeft w:val="0"/>
      <w:marRight w:val="0"/>
      <w:marTop w:val="0"/>
      <w:marBottom w:val="0"/>
      <w:divBdr>
        <w:top w:val="none" w:sz="0" w:space="0" w:color="auto"/>
        <w:left w:val="none" w:sz="0" w:space="0" w:color="auto"/>
        <w:bottom w:val="none" w:sz="0" w:space="0" w:color="auto"/>
        <w:right w:val="none" w:sz="0" w:space="0" w:color="auto"/>
      </w:divBdr>
    </w:div>
    <w:div w:id="197833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ktpub.com/application-development/learning-vulk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ackmagicdesign.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linkedin.com/in/parmindersingh18" TargetMode="External"/><Relationship Id="rId4" Type="http://schemas.openxmlformats.org/officeDocument/2006/relationships/webSettings" Target="webSettings.xml"/><Relationship Id="rId9" Type="http://schemas.openxmlformats.org/officeDocument/2006/relationships/hyperlink" Target="https://www.packtpub.com/application-development/opengl-es-30-cookboo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B\Desktop\Packt%20Video%20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Custom 8">
      <a:majorFont>
        <a:latin typeface="Franklin Gothic Medium Cond"/>
        <a:ea typeface=""/>
        <a:cs typeface=""/>
      </a:majorFont>
      <a:minorFont>
        <a:latin typeface="Garamond"/>
        <a:ea typeface=""/>
        <a:cs typeface=""/>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Packt Video 2</Template>
  <TotalTime>1</TotalTime>
  <Pages>9</Pages>
  <Words>3113</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DavidB</dc:creator>
  <cp:lastModifiedBy>Parminder Singh</cp:lastModifiedBy>
  <cp:revision>2</cp:revision>
  <cp:lastPrinted>2014-05-02T10:28:00Z</cp:lastPrinted>
  <dcterms:created xsi:type="dcterms:W3CDTF">2017-11-12T11:04:00Z</dcterms:created>
  <dcterms:modified xsi:type="dcterms:W3CDTF">2017-11-12T11:04:00Z</dcterms:modified>
</cp:coreProperties>
</file>